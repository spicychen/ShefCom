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en-GB"/>
        </w:rPr>
        <w:id w:val="-1662612555"/>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34" w:type="pct"/>
            <w:tblBorders>
              <w:left w:val="single" w:sz="18" w:space="0" w:color="4F81BD" w:themeColor="accent1"/>
            </w:tblBorders>
            <w:tblLook w:val="04A0" w:firstRow="1" w:lastRow="0" w:firstColumn="1" w:lastColumn="0" w:noHBand="0" w:noVBand="1"/>
          </w:tblPr>
          <w:tblGrid>
            <w:gridCol w:w="7468"/>
          </w:tblGrid>
          <w:tr w:rsidR="000771E9" w:rsidTr="000771E9">
            <w:trPr>
              <w:trHeight w:val="383"/>
            </w:trPr>
            <w:sdt>
              <w:sdtPr>
                <w:rPr>
                  <w:rFonts w:asciiTheme="majorHAnsi" w:eastAsiaTheme="majorEastAsia" w:hAnsiTheme="majorHAnsi" w:cstheme="majorBidi"/>
                  <w:lang w:val="en-GB"/>
                </w:rPr>
                <w:alias w:val="Company"/>
                <w:id w:val="13406915"/>
                <w:placeholder>
                  <w:docPart w:val="280DAC18D18E488A9CE3DF874B6AC945"/>
                </w:placeholder>
                <w:dataBinding w:prefixMappings="xmlns:ns0='http://schemas.openxmlformats.org/officeDocument/2006/extended-properties'" w:xpath="/ns0:Properties[1]/ns0:Company[1]" w:storeItemID="{6668398D-A668-4E3E-A5EB-62B293D839F1}"/>
                <w:text/>
              </w:sdtPr>
              <w:sdtEndPr>
                <w:rPr>
                  <w:lang w:val="en-US"/>
                </w:rPr>
              </w:sdtEndPr>
              <w:sdtContent>
                <w:tc>
                  <w:tcPr>
                    <w:tcW w:w="7468" w:type="dxa"/>
                    <w:tcMar>
                      <w:top w:w="216" w:type="dxa"/>
                      <w:left w:w="115" w:type="dxa"/>
                      <w:bottom w:w="216" w:type="dxa"/>
                      <w:right w:w="115" w:type="dxa"/>
                    </w:tcMar>
                  </w:tcPr>
                  <w:p w:rsidR="000771E9" w:rsidRDefault="000771E9" w:rsidP="000771E9">
                    <w:pPr>
                      <w:pStyle w:val="NoSpacing"/>
                      <w:rPr>
                        <w:rFonts w:asciiTheme="majorHAnsi" w:eastAsiaTheme="majorEastAsia" w:hAnsiTheme="majorHAnsi" w:cstheme="majorBidi"/>
                      </w:rPr>
                    </w:pPr>
                    <w:r>
                      <w:rPr>
                        <w:rFonts w:asciiTheme="majorHAnsi" w:eastAsiaTheme="majorEastAsia" w:hAnsiTheme="majorHAnsi" w:cstheme="majorBidi"/>
                        <w:lang w:val="en-GB"/>
                      </w:rPr>
                      <w:t>University of Sheffield</w:t>
                    </w:r>
                  </w:p>
                </w:tc>
              </w:sdtContent>
            </w:sdt>
          </w:tr>
          <w:tr w:rsidR="000771E9" w:rsidTr="000771E9">
            <w:trPr>
              <w:trHeight w:val="1368"/>
            </w:trPr>
            <w:tc>
              <w:tcPr>
                <w:tcW w:w="7468" w:type="dxa"/>
              </w:tcPr>
              <w:sdt>
                <w:sdtPr>
                  <w:rPr>
                    <w:rFonts w:asciiTheme="majorHAnsi" w:eastAsiaTheme="majorEastAsia" w:hAnsiTheme="majorHAnsi" w:cstheme="majorBidi"/>
                    <w:color w:val="4F81BD" w:themeColor="accent1"/>
                    <w:sz w:val="80"/>
                    <w:szCs w:val="80"/>
                  </w:rPr>
                  <w:alias w:val="Title"/>
                  <w:id w:val="13406919"/>
                  <w:placeholder>
                    <w:docPart w:val="EBA679EC07F14F7793F0DAFD29F88521"/>
                  </w:placeholder>
                  <w:dataBinding w:prefixMappings="xmlns:ns0='http://schemas.openxmlformats.org/package/2006/metadata/core-properties' xmlns:ns1='http://purl.org/dc/elements/1.1/'" w:xpath="/ns0:coreProperties[1]/ns1:title[1]" w:storeItemID="{6C3C8BC8-F283-45AE-878A-BAB7291924A1}"/>
                  <w:text/>
                </w:sdtPr>
                <w:sdtContent>
                  <w:p w:rsidR="000771E9" w:rsidRDefault="000771E9" w:rsidP="000771E9">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AI Report</w:t>
                    </w:r>
                  </w:p>
                </w:sdtContent>
              </w:sdt>
            </w:tc>
          </w:tr>
          <w:tr w:rsidR="000771E9" w:rsidTr="000771E9">
            <w:trPr>
              <w:trHeight w:val="383"/>
            </w:trPr>
            <w:sdt>
              <w:sdtPr>
                <w:rPr>
                  <w:rFonts w:asciiTheme="majorHAnsi" w:eastAsiaTheme="majorEastAsia" w:hAnsiTheme="majorHAnsi" w:cstheme="majorBidi"/>
                </w:rPr>
                <w:alias w:val="Subtitle"/>
                <w:id w:val="13406923"/>
                <w:placeholder>
                  <w:docPart w:val="39B3C730C38F4E6FAE8CDB8A69A10F7B"/>
                </w:placeholder>
                <w:dataBinding w:prefixMappings="xmlns:ns0='http://schemas.openxmlformats.org/package/2006/metadata/core-properties' xmlns:ns1='http://purl.org/dc/elements/1.1/'" w:xpath="/ns0:coreProperties[1]/ns1:subject[1]" w:storeItemID="{6C3C8BC8-F283-45AE-878A-BAB7291924A1}"/>
                <w:text/>
              </w:sdtPr>
              <w:sdtContent>
                <w:tc>
                  <w:tcPr>
                    <w:tcW w:w="7468" w:type="dxa"/>
                    <w:tcMar>
                      <w:top w:w="216" w:type="dxa"/>
                      <w:left w:w="115" w:type="dxa"/>
                      <w:bottom w:w="216" w:type="dxa"/>
                      <w:right w:w="115" w:type="dxa"/>
                    </w:tcMar>
                  </w:tcPr>
                  <w:p w:rsidR="000771E9" w:rsidRDefault="000771E9" w:rsidP="000771E9">
                    <w:pPr>
                      <w:pStyle w:val="NoSpacing"/>
                      <w:rPr>
                        <w:rFonts w:asciiTheme="majorHAnsi" w:eastAsiaTheme="majorEastAsia" w:hAnsiTheme="majorHAnsi" w:cstheme="majorBidi"/>
                      </w:rPr>
                    </w:pPr>
                    <w:r>
                      <w:rPr>
                        <w:rFonts w:asciiTheme="majorHAnsi" w:eastAsiaTheme="majorEastAsia" w:hAnsiTheme="majorHAnsi" w:cstheme="majorBidi"/>
                      </w:rPr>
                      <w:t>Testing searching methods</w:t>
                    </w:r>
                  </w:p>
                </w:tc>
              </w:sdtContent>
            </w:sdt>
          </w:tr>
        </w:tbl>
        <w:p w:rsidR="000771E9" w:rsidRDefault="000771E9"/>
        <w:p w:rsidR="000771E9" w:rsidRDefault="000771E9"/>
        <w:tbl>
          <w:tblPr>
            <w:tblpPr w:leftFromText="187" w:rightFromText="187" w:horzAnchor="margin" w:tblpXSpec="center" w:tblpYSpec="bottom"/>
            <w:tblW w:w="4000" w:type="pct"/>
            <w:tblLook w:val="04A0" w:firstRow="1" w:lastRow="0" w:firstColumn="1" w:lastColumn="0" w:noHBand="0" w:noVBand="1"/>
          </w:tblPr>
          <w:tblGrid>
            <w:gridCol w:w="7405"/>
          </w:tblGrid>
          <w:tr w:rsidR="000771E9">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0771E9" w:rsidRDefault="000771E9">
                    <w:pPr>
                      <w:pStyle w:val="NoSpacing"/>
                      <w:rPr>
                        <w:color w:val="4F81BD" w:themeColor="accent1"/>
                      </w:rPr>
                    </w:pPr>
                    <w:proofErr w:type="spellStart"/>
                    <w:r>
                      <w:rPr>
                        <w:color w:val="4F81BD" w:themeColor="accent1"/>
                        <w:lang w:val="en-GB"/>
                      </w:rPr>
                      <w:t>Junjin</w:t>
                    </w:r>
                    <w:proofErr w:type="spellEnd"/>
                    <w:r>
                      <w:rPr>
                        <w:color w:val="4F81BD" w:themeColor="accent1"/>
                        <w:lang w:val="en-GB"/>
                      </w:rPr>
                      <w:t xml:space="preserve"> Chen</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6-04-07T00:00:00Z">
                    <w:dateFormat w:val="M/d/yyyy"/>
                    <w:lid w:val="en-US"/>
                    <w:storeMappedDataAs w:val="dateTime"/>
                    <w:calendar w:val="gregorian"/>
                  </w:date>
                </w:sdtPr>
                <w:sdtContent>
                  <w:p w:rsidR="000771E9" w:rsidRDefault="000771E9">
                    <w:pPr>
                      <w:pStyle w:val="NoSpacing"/>
                      <w:rPr>
                        <w:color w:val="4F81BD" w:themeColor="accent1"/>
                      </w:rPr>
                    </w:pPr>
                    <w:r>
                      <w:rPr>
                        <w:color w:val="4F81BD" w:themeColor="accent1"/>
                      </w:rPr>
                      <w:t>4/7/2016</w:t>
                    </w:r>
                  </w:p>
                </w:sdtContent>
              </w:sdt>
              <w:p w:rsidR="000771E9" w:rsidRDefault="000771E9">
                <w:pPr>
                  <w:pStyle w:val="NoSpacing"/>
                  <w:rPr>
                    <w:color w:val="4F81BD" w:themeColor="accent1"/>
                  </w:rPr>
                </w:pPr>
              </w:p>
            </w:tc>
          </w:tr>
        </w:tbl>
        <w:p w:rsidR="000771E9" w:rsidRDefault="000771E9"/>
        <w:p w:rsidR="000771E9" w:rsidRDefault="000771E9">
          <w:pPr>
            <w:rPr>
              <w:rFonts w:asciiTheme="majorHAnsi" w:eastAsiaTheme="majorEastAsia" w:hAnsiTheme="majorHAnsi" w:cstheme="majorBidi"/>
              <w:b/>
              <w:bCs/>
              <w:color w:val="365F91" w:themeColor="accent1" w:themeShade="BF"/>
              <w:sz w:val="28"/>
              <w:szCs w:val="28"/>
            </w:rPr>
          </w:pPr>
          <w:r>
            <w:br w:type="page"/>
          </w:r>
        </w:p>
      </w:sdtContent>
    </w:sdt>
    <w:p w:rsidR="00DC06C1" w:rsidRDefault="0083171C" w:rsidP="008E225A">
      <w:pPr>
        <w:pStyle w:val="Heading1"/>
      </w:pPr>
      <w:r w:rsidRPr="009A46E8">
        <w:lastRenderedPageBreak/>
        <w:t>AI assignment report</w:t>
      </w:r>
    </w:p>
    <w:p w:rsidR="00F56D4B" w:rsidRDefault="008E225A" w:rsidP="008E225A">
      <w:r w:rsidRPr="008E225A">
        <w:t>Searching is a technique of problem solving in AI. This experiment was to test some searching methods and</w:t>
      </w:r>
      <w:r>
        <w:t xml:space="preserve"> to</w:t>
      </w:r>
      <w:r w:rsidRPr="008E225A">
        <w:t xml:space="preserve"> find their features.</w:t>
      </w:r>
    </w:p>
    <w:p w:rsidR="001C7BA9" w:rsidRPr="008E225A" w:rsidRDefault="001C7BA9" w:rsidP="001C7BA9">
      <w:pPr>
        <w:pStyle w:val="Subtitle"/>
      </w:pPr>
      <w:r>
        <w:t>Experiment 1:</w:t>
      </w:r>
    </w:p>
    <w:p w:rsidR="0083171C" w:rsidRDefault="002D0ABC" w:rsidP="000771E9">
      <w:r>
        <w:t>Initially</w:t>
      </w:r>
      <w:r w:rsidR="00D25B32">
        <w:t>, the LatticeSearch</w:t>
      </w:r>
      <w:r>
        <w:t>.java</w:t>
      </w:r>
      <w:r w:rsidR="00D25B32">
        <w:t xml:space="preserve"> and Lattice</w:t>
      </w:r>
      <w:r w:rsidR="0083171C">
        <w:t>State</w:t>
      </w:r>
      <w:r>
        <w:t>.java</w:t>
      </w:r>
      <w:r w:rsidR="0083171C">
        <w:t xml:space="preserve"> </w:t>
      </w:r>
      <w:r>
        <w:t>were created</w:t>
      </w:r>
      <w:r w:rsidR="0083171C">
        <w:t xml:space="preserve"> </w:t>
      </w:r>
      <w:r w:rsidR="00D25B32">
        <w:t>by copying and modifying from MapSearch</w:t>
      </w:r>
      <w:r>
        <w:t>.java</w:t>
      </w:r>
      <w:r w:rsidR="00D25B32">
        <w:t xml:space="preserve"> and MapState</w:t>
      </w:r>
      <w:r>
        <w:t>.java</w:t>
      </w:r>
      <w:r w:rsidR="00D25B32">
        <w:t xml:space="preserve">. Then the goalP </w:t>
      </w:r>
      <w:r>
        <w:t xml:space="preserve">was set </w:t>
      </w:r>
      <w:r w:rsidR="00D25B32">
        <w:t xml:space="preserve">to return </w:t>
      </w:r>
      <w:r w:rsidR="007A5379">
        <w:t xml:space="preserve">true </w:t>
      </w:r>
      <w:r w:rsidR="00D25B32">
        <w:t xml:space="preserve">if the hypothesis of End of Word is greater than 30. </w:t>
      </w:r>
      <w:r w:rsidR="007A5379">
        <w:t>T</w:t>
      </w:r>
      <w:r w:rsidR="00D25B32">
        <w:t xml:space="preserve">he </w:t>
      </w:r>
      <w:proofErr w:type="spellStart"/>
      <w:r w:rsidR="00D25B32">
        <w:t>sameState</w:t>
      </w:r>
      <w:proofErr w:type="spellEnd"/>
      <w:r w:rsidR="00D25B32">
        <w:t xml:space="preserve"> method </w:t>
      </w:r>
      <w:r w:rsidR="000771E9">
        <w:t>wa</w:t>
      </w:r>
      <w:r w:rsidR="00D25B32">
        <w:t xml:space="preserve">s set to return </w:t>
      </w:r>
      <w:r w:rsidR="007A5379">
        <w:t xml:space="preserve">true </w:t>
      </w:r>
      <w:r w:rsidR="00D25B32">
        <w:t xml:space="preserve">if this word compare to the word as parameter </w:t>
      </w:r>
      <w:r w:rsidR="00402DF8">
        <w:t>wa</w:t>
      </w:r>
      <w:r w:rsidR="00D25B32">
        <w:t xml:space="preserve">s 0.  </w:t>
      </w:r>
      <w:r w:rsidR="007A5379">
        <w:t>H</w:t>
      </w:r>
      <w:r w:rsidR="00D25B32">
        <w:t xml:space="preserve">ere </w:t>
      </w:r>
      <w:r w:rsidR="00402DF8">
        <w:t>wa</w:t>
      </w:r>
      <w:r w:rsidR="00D25B32">
        <w:t>s the result:</w:t>
      </w:r>
    </w:p>
    <w:p w:rsidR="007A5379" w:rsidRDefault="007A5379" w:rsidP="007A5379">
      <w:r>
        <w:t xml:space="preserve">Table 1: Word Lattice results of different </w:t>
      </w:r>
      <w:r w:rsidR="00504F13">
        <w:t xml:space="preserve">searching </w:t>
      </w:r>
      <w:r>
        <w:t>methods.</w:t>
      </w:r>
    </w:p>
    <w:tbl>
      <w:tblPr>
        <w:tblStyle w:val="TableGrid"/>
        <w:tblW w:w="0" w:type="auto"/>
        <w:tblLook w:val="04A0" w:firstRow="1" w:lastRow="0" w:firstColumn="1" w:lastColumn="0" w:noHBand="0" w:noVBand="1"/>
      </w:tblPr>
      <w:tblGrid>
        <w:gridCol w:w="2310"/>
        <w:gridCol w:w="2310"/>
        <w:gridCol w:w="2311"/>
        <w:gridCol w:w="2311"/>
      </w:tblGrid>
      <w:tr w:rsidR="00BF6FC3" w:rsidTr="00BF6FC3">
        <w:tc>
          <w:tcPr>
            <w:tcW w:w="2310" w:type="dxa"/>
          </w:tcPr>
          <w:p w:rsidR="00BF6FC3" w:rsidRDefault="00D25B32" w:rsidP="00BF6FC3">
            <w:proofErr w:type="spellStart"/>
            <w:r>
              <w:t>getEnd</w:t>
            </w:r>
            <w:proofErr w:type="spellEnd"/>
            <w:r>
              <w:t>&gt;30</w:t>
            </w:r>
          </w:p>
        </w:tc>
        <w:tc>
          <w:tcPr>
            <w:tcW w:w="2310" w:type="dxa"/>
          </w:tcPr>
          <w:p w:rsidR="00BF6FC3" w:rsidRDefault="00BF6FC3" w:rsidP="00BF6FC3">
            <w:r>
              <w:t>Branch and Bound</w:t>
            </w:r>
          </w:p>
        </w:tc>
        <w:tc>
          <w:tcPr>
            <w:tcW w:w="2311" w:type="dxa"/>
          </w:tcPr>
          <w:p w:rsidR="00BF6FC3" w:rsidRDefault="00BF6FC3" w:rsidP="00BF6FC3">
            <w:r>
              <w:t>Breadth First</w:t>
            </w:r>
          </w:p>
        </w:tc>
        <w:tc>
          <w:tcPr>
            <w:tcW w:w="2311" w:type="dxa"/>
          </w:tcPr>
          <w:p w:rsidR="00BF6FC3" w:rsidRDefault="00BF6FC3" w:rsidP="00BF6FC3">
            <w:r>
              <w:t>Depth First</w:t>
            </w:r>
          </w:p>
        </w:tc>
      </w:tr>
      <w:tr w:rsidR="00BF6FC3" w:rsidTr="00BF6FC3">
        <w:tc>
          <w:tcPr>
            <w:tcW w:w="2310" w:type="dxa"/>
          </w:tcPr>
          <w:p w:rsidR="00BF6FC3" w:rsidRDefault="00BF6FC3" w:rsidP="00BF6FC3">
            <w:r>
              <w:t>Efficiency</w:t>
            </w:r>
          </w:p>
        </w:tc>
        <w:tc>
          <w:tcPr>
            <w:tcW w:w="2310" w:type="dxa"/>
          </w:tcPr>
          <w:p w:rsidR="00BF6FC3" w:rsidRDefault="00BF6FC3" w:rsidP="00BF6FC3">
            <w:r>
              <w:t>0.5</w:t>
            </w:r>
          </w:p>
        </w:tc>
        <w:tc>
          <w:tcPr>
            <w:tcW w:w="2311" w:type="dxa"/>
          </w:tcPr>
          <w:p w:rsidR="00BF6FC3" w:rsidRDefault="00BF6FC3" w:rsidP="00BF6FC3">
            <w:r>
              <w:t>0.571</w:t>
            </w:r>
          </w:p>
        </w:tc>
        <w:tc>
          <w:tcPr>
            <w:tcW w:w="2311" w:type="dxa"/>
          </w:tcPr>
          <w:p w:rsidR="00BF6FC3" w:rsidRDefault="00BF6FC3" w:rsidP="00BF6FC3">
            <w:r>
              <w:t>1.0</w:t>
            </w:r>
          </w:p>
        </w:tc>
      </w:tr>
      <w:tr w:rsidR="00BF6FC3" w:rsidTr="00BF6FC3">
        <w:tc>
          <w:tcPr>
            <w:tcW w:w="2310" w:type="dxa"/>
          </w:tcPr>
          <w:p w:rsidR="00BF6FC3" w:rsidRDefault="00BF6FC3" w:rsidP="00BF6FC3">
            <w:r>
              <w:t>No. of iterations</w:t>
            </w:r>
          </w:p>
        </w:tc>
        <w:tc>
          <w:tcPr>
            <w:tcW w:w="2310" w:type="dxa"/>
          </w:tcPr>
          <w:p w:rsidR="00BF6FC3" w:rsidRDefault="00BF6FC3" w:rsidP="00BF6FC3">
            <w:r>
              <w:t>8</w:t>
            </w:r>
          </w:p>
        </w:tc>
        <w:tc>
          <w:tcPr>
            <w:tcW w:w="2311" w:type="dxa"/>
          </w:tcPr>
          <w:p w:rsidR="00BF6FC3" w:rsidRDefault="00BF6FC3" w:rsidP="00BF6FC3">
            <w:r>
              <w:t>7</w:t>
            </w:r>
          </w:p>
        </w:tc>
        <w:tc>
          <w:tcPr>
            <w:tcW w:w="2311" w:type="dxa"/>
          </w:tcPr>
          <w:p w:rsidR="00BF6FC3" w:rsidRDefault="00BF6FC3" w:rsidP="00BF6FC3">
            <w:r>
              <w:t>5</w:t>
            </w:r>
          </w:p>
        </w:tc>
      </w:tr>
      <w:tr w:rsidR="00BF6FC3" w:rsidTr="00BF6FC3">
        <w:tc>
          <w:tcPr>
            <w:tcW w:w="2310" w:type="dxa"/>
          </w:tcPr>
          <w:p w:rsidR="00BF6FC3" w:rsidRDefault="00BF6FC3" w:rsidP="00BF6FC3">
            <w:r>
              <w:t>Result</w:t>
            </w:r>
          </w:p>
        </w:tc>
        <w:tc>
          <w:tcPr>
            <w:tcW w:w="2310" w:type="dxa"/>
          </w:tcPr>
          <w:p w:rsidR="00BF6FC3" w:rsidRDefault="00BF6FC3" w:rsidP="00BF6FC3">
            <w:r>
              <w:t>Please lettuce know</w:t>
            </w:r>
          </w:p>
        </w:tc>
        <w:tc>
          <w:tcPr>
            <w:tcW w:w="2311" w:type="dxa"/>
          </w:tcPr>
          <w:p w:rsidR="00BF6FC3" w:rsidRDefault="00BF6FC3" w:rsidP="00BF6FC3">
            <w:r>
              <w:t>Please lettuce know</w:t>
            </w:r>
          </w:p>
        </w:tc>
        <w:tc>
          <w:tcPr>
            <w:tcW w:w="2311" w:type="dxa"/>
          </w:tcPr>
          <w:p w:rsidR="00BF6FC3" w:rsidRDefault="00BF6FC3" w:rsidP="00BF6FC3">
            <w:r>
              <w:t>Freeze let us know</w:t>
            </w:r>
          </w:p>
        </w:tc>
      </w:tr>
      <w:tr w:rsidR="00BF6FC3" w:rsidTr="00BF6FC3">
        <w:tc>
          <w:tcPr>
            <w:tcW w:w="2310" w:type="dxa"/>
          </w:tcPr>
          <w:p w:rsidR="00BF6FC3" w:rsidRDefault="00BF6FC3" w:rsidP="00BF6FC3">
            <w:r>
              <w:t>Global cost</w:t>
            </w:r>
          </w:p>
        </w:tc>
        <w:tc>
          <w:tcPr>
            <w:tcW w:w="2310" w:type="dxa"/>
          </w:tcPr>
          <w:p w:rsidR="00BF6FC3" w:rsidRDefault="00BF6FC3" w:rsidP="00BF6FC3">
            <w:r>
              <w:t>170</w:t>
            </w:r>
          </w:p>
        </w:tc>
        <w:tc>
          <w:tcPr>
            <w:tcW w:w="2311" w:type="dxa"/>
          </w:tcPr>
          <w:p w:rsidR="00BF6FC3" w:rsidRDefault="00BF6FC3" w:rsidP="00BF6FC3">
            <w:r>
              <w:t>170</w:t>
            </w:r>
          </w:p>
        </w:tc>
        <w:tc>
          <w:tcPr>
            <w:tcW w:w="2311" w:type="dxa"/>
          </w:tcPr>
          <w:p w:rsidR="00BF6FC3" w:rsidRDefault="00BF6FC3" w:rsidP="00BF6FC3">
            <w:r>
              <w:t>210</w:t>
            </w:r>
          </w:p>
        </w:tc>
      </w:tr>
    </w:tbl>
    <w:p w:rsidR="007A5379" w:rsidRDefault="00D25B32" w:rsidP="007A5379">
      <w:r>
        <w:t xml:space="preserve">However, in the </w:t>
      </w:r>
      <w:proofErr w:type="spellStart"/>
      <w:r>
        <w:t>getSuccessors</w:t>
      </w:r>
      <w:proofErr w:type="spellEnd"/>
      <w:r>
        <w:t xml:space="preserve"> method, the</w:t>
      </w:r>
      <w:r w:rsidR="007A5379">
        <w:t>re was no</w:t>
      </w:r>
      <w:r>
        <w:t xml:space="preserve"> transition </w:t>
      </w:r>
      <w:proofErr w:type="gramStart"/>
      <w:r>
        <w:t>cost,</w:t>
      </w:r>
      <w:proofErr w:type="gramEnd"/>
      <w:r>
        <w:t xml:space="preserve"> </w:t>
      </w:r>
      <w:r w:rsidR="007A5379">
        <w:t>therefore</w:t>
      </w:r>
      <w:r>
        <w:t xml:space="preserve"> the global cost </w:t>
      </w:r>
      <w:r w:rsidR="007A5379">
        <w:t>wa</w:t>
      </w:r>
      <w:r>
        <w:t xml:space="preserve">s low. Besides, the result </w:t>
      </w:r>
      <w:r w:rsidR="007A5379">
        <w:t>wa</w:t>
      </w:r>
      <w:r>
        <w:t xml:space="preserve">s not expected. </w:t>
      </w:r>
      <w:r w:rsidR="000771E9">
        <w:t xml:space="preserve">The transition cost was to measure the confidence of link between 2 words. </w:t>
      </w:r>
      <w:r w:rsidR="007A5379">
        <w:t>A</w:t>
      </w:r>
      <w:r>
        <w:t>fter adding the transition cost</w:t>
      </w:r>
      <w:r w:rsidR="007A5379">
        <w:t xml:space="preserve"> in </w:t>
      </w:r>
      <w:proofErr w:type="spellStart"/>
      <w:r w:rsidR="007A5379">
        <w:t>getSuccessors</w:t>
      </w:r>
      <w:proofErr w:type="spellEnd"/>
      <w:r>
        <w:t xml:space="preserve">, the result </w:t>
      </w:r>
      <w:r w:rsidR="007A5379">
        <w:t>was</w:t>
      </w:r>
      <w:r>
        <w:t>:</w:t>
      </w:r>
      <w:r w:rsidR="007A5379" w:rsidRPr="007A5379">
        <w:t xml:space="preserve"> </w:t>
      </w:r>
    </w:p>
    <w:p w:rsidR="00BF6FC3" w:rsidRDefault="007A5379" w:rsidP="007A5379">
      <w:r>
        <w:t xml:space="preserve">Table 2: Word Lattice results of different </w:t>
      </w:r>
      <w:r w:rsidR="00504F13">
        <w:t>searching method</w:t>
      </w:r>
      <w:r>
        <w:t>s when transition cost was added.</w:t>
      </w:r>
    </w:p>
    <w:tbl>
      <w:tblPr>
        <w:tblStyle w:val="TableGrid"/>
        <w:tblW w:w="0" w:type="auto"/>
        <w:tblLook w:val="04A0" w:firstRow="1" w:lastRow="0" w:firstColumn="1" w:lastColumn="0" w:noHBand="0" w:noVBand="1"/>
      </w:tblPr>
      <w:tblGrid>
        <w:gridCol w:w="2310"/>
        <w:gridCol w:w="2310"/>
        <w:gridCol w:w="2311"/>
        <w:gridCol w:w="2311"/>
      </w:tblGrid>
      <w:tr w:rsidR="00203380" w:rsidTr="00203380">
        <w:tc>
          <w:tcPr>
            <w:tcW w:w="2310" w:type="dxa"/>
          </w:tcPr>
          <w:p w:rsidR="00203380" w:rsidRDefault="00203380" w:rsidP="00BF6FC3">
            <w:r>
              <w:t>Transition cost added</w:t>
            </w:r>
          </w:p>
        </w:tc>
        <w:tc>
          <w:tcPr>
            <w:tcW w:w="2310" w:type="dxa"/>
          </w:tcPr>
          <w:p w:rsidR="00203380" w:rsidRDefault="00203380" w:rsidP="00C02485">
            <w:r>
              <w:t>Branch and Bound</w:t>
            </w:r>
          </w:p>
        </w:tc>
        <w:tc>
          <w:tcPr>
            <w:tcW w:w="2311" w:type="dxa"/>
          </w:tcPr>
          <w:p w:rsidR="00203380" w:rsidRDefault="00203380" w:rsidP="00C02485">
            <w:r>
              <w:t>Breadth First</w:t>
            </w:r>
          </w:p>
        </w:tc>
        <w:tc>
          <w:tcPr>
            <w:tcW w:w="2311" w:type="dxa"/>
          </w:tcPr>
          <w:p w:rsidR="00203380" w:rsidRDefault="00203380" w:rsidP="00C02485">
            <w:r>
              <w:t>Depth First</w:t>
            </w:r>
          </w:p>
        </w:tc>
      </w:tr>
      <w:tr w:rsidR="00203380" w:rsidTr="00203380">
        <w:tc>
          <w:tcPr>
            <w:tcW w:w="2310" w:type="dxa"/>
          </w:tcPr>
          <w:p w:rsidR="00203380" w:rsidRDefault="00203380" w:rsidP="00C02485">
            <w:r>
              <w:t>Efficiency</w:t>
            </w:r>
          </w:p>
        </w:tc>
        <w:tc>
          <w:tcPr>
            <w:tcW w:w="2310" w:type="dxa"/>
          </w:tcPr>
          <w:p w:rsidR="00203380" w:rsidRDefault="00203380" w:rsidP="00BF6FC3">
            <w:r>
              <w:t>0.625</w:t>
            </w:r>
          </w:p>
        </w:tc>
        <w:tc>
          <w:tcPr>
            <w:tcW w:w="2311" w:type="dxa"/>
          </w:tcPr>
          <w:p w:rsidR="00203380" w:rsidRDefault="00203380" w:rsidP="00BF6FC3">
            <w:r>
              <w:t>0.571</w:t>
            </w:r>
          </w:p>
        </w:tc>
        <w:tc>
          <w:tcPr>
            <w:tcW w:w="2311" w:type="dxa"/>
          </w:tcPr>
          <w:p w:rsidR="00203380" w:rsidRDefault="00203380" w:rsidP="00C02485">
            <w:r>
              <w:t>1.0</w:t>
            </w:r>
          </w:p>
        </w:tc>
      </w:tr>
      <w:tr w:rsidR="00203380" w:rsidTr="00203380">
        <w:tc>
          <w:tcPr>
            <w:tcW w:w="2310" w:type="dxa"/>
          </w:tcPr>
          <w:p w:rsidR="00203380" w:rsidRDefault="00203380" w:rsidP="00C02485">
            <w:r>
              <w:t>No. of iterations</w:t>
            </w:r>
          </w:p>
        </w:tc>
        <w:tc>
          <w:tcPr>
            <w:tcW w:w="2310" w:type="dxa"/>
          </w:tcPr>
          <w:p w:rsidR="00203380" w:rsidRDefault="00203380" w:rsidP="00BF6FC3">
            <w:r>
              <w:t>8</w:t>
            </w:r>
          </w:p>
        </w:tc>
        <w:tc>
          <w:tcPr>
            <w:tcW w:w="2311" w:type="dxa"/>
          </w:tcPr>
          <w:p w:rsidR="00203380" w:rsidRDefault="00203380" w:rsidP="00BF6FC3">
            <w:r>
              <w:t>7</w:t>
            </w:r>
          </w:p>
        </w:tc>
        <w:tc>
          <w:tcPr>
            <w:tcW w:w="2311" w:type="dxa"/>
          </w:tcPr>
          <w:p w:rsidR="00203380" w:rsidRDefault="00203380" w:rsidP="00C02485">
            <w:r>
              <w:t>5</w:t>
            </w:r>
          </w:p>
        </w:tc>
      </w:tr>
      <w:tr w:rsidR="00203380" w:rsidTr="00203380">
        <w:tc>
          <w:tcPr>
            <w:tcW w:w="2310" w:type="dxa"/>
          </w:tcPr>
          <w:p w:rsidR="00203380" w:rsidRDefault="00203380" w:rsidP="00C02485">
            <w:r>
              <w:t>Result</w:t>
            </w:r>
          </w:p>
        </w:tc>
        <w:tc>
          <w:tcPr>
            <w:tcW w:w="2310" w:type="dxa"/>
          </w:tcPr>
          <w:p w:rsidR="00203380" w:rsidRDefault="00203380" w:rsidP="00BF6FC3">
            <w:r>
              <w:t>Please let us know</w:t>
            </w:r>
          </w:p>
        </w:tc>
        <w:tc>
          <w:tcPr>
            <w:tcW w:w="2311" w:type="dxa"/>
          </w:tcPr>
          <w:p w:rsidR="00203380" w:rsidRDefault="00203380" w:rsidP="00BF6FC3">
            <w:r>
              <w:t>Freeze lettuce know</w:t>
            </w:r>
          </w:p>
        </w:tc>
        <w:tc>
          <w:tcPr>
            <w:tcW w:w="2311" w:type="dxa"/>
          </w:tcPr>
          <w:p w:rsidR="00203380" w:rsidRDefault="00203380" w:rsidP="00C02485">
            <w:r>
              <w:t>Freeze let us know</w:t>
            </w:r>
          </w:p>
        </w:tc>
      </w:tr>
      <w:tr w:rsidR="00203380" w:rsidTr="00203380">
        <w:tc>
          <w:tcPr>
            <w:tcW w:w="2310" w:type="dxa"/>
          </w:tcPr>
          <w:p w:rsidR="00203380" w:rsidRDefault="00203380" w:rsidP="00C02485">
            <w:r>
              <w:t>Global cost</w:t>
            </w:r>
          </w:p>
        </w:tc>
        <w:tc>
          <w:tcPr>
            <w:tcW w:w="2310" w:type="dxa"/>
          </w:tcPr>
          <w:p w:rsidR="00203380" w:rsidRDefault="00203380" w:rsidP="00BF6FC3">
            <w:r>
              <w:t>290</w:t>
            </w:r>
          </w:p>
        </w:tc>
        <w:tc>
          <w:tcPr>
            <w:tcW w:w="2311" w:type="dxa"/>
          </w:tcPr>
          <w:p w:rsidR="00203380" w:rsidRDefault="00203380" w:rsidP="00BF6FC3">
            <w:r>
              <w:t>370</w:t>
            </w:r>
          </w:p>
        </w:tc>
        <w:tc>
          <w:tcPr>
            <w:tcW w:w="2311" w:type="dxa"/>
          </w:tcPr>
          <w:p w:rsidR="00203380" w:rsidRDefault="00203380" w:rsidP="00C02485">
            <w:r>
              <w:t>360</w:t>
            </w:r>
          </w:p>
        </w:tc>
      </w:tr>
    </w:tbl>
    <w:p w:rsidR="00402DF8" w:rsidRDefault="00F10E83" w:rsidP="00402DF8">
      <w:r>
        <w:t xml:space="preserve">Now the Branch and Bound </w:t>
      </w:r>
      <w:r w:rsidR="00504F13">
        <w:t>search</w:t>
      </w:r>
      <w:r>
        <w:t xml:space="preserve"> c</w:t>
      </w:r>
      <w:r w:rsidR="007A5379">
        <w:t>ould</w:t>
      </w:r>
      <w:r>
        <w:t xml:space="preserve"> find the expected result</w:t>
      </w:r>
      <w:r w:rsidR="007A5379">
        <w:t xml:space="preserve">, </w:t>
      </w:r>
      <w:r w:rsidR="00402DF8">
        <w:t xml:space="preserve">the efficiency of </w:t>
      </w:r>
      <w:r w:rsidR="007A5379">
        <w:t xml:space="preserve">breadth first </w:t>
      </w:r>
      <w:r w:rsidR="00504F13">
        <w:t>search</w:t>
      </w:r>
      <w:r w:rsidR="007A5379">
        <w:t xml:space="preserve"> </w:t>
      </w:r>
      <w:r w:rsidR="00402DF8">
        <w:t xml:space="preserve">was low, depth first </w:t>
      </w:r>
      <w:r w:rsidR="00504F13">
        <w:t>search</w:t>
      </w:r>
      <w:r w:rsidR="00402DF8">
        <w:t xml:space="preserve"> had best efficiency but it was not admissible</w:t>
      </w:r>
      <w:r>
        <w:t xml:space="preserve">. </w:t>
      </w:r>
      <w:r w:rsidR="00402DF8">
        <w:t xml:space="preserve">This problem </w:t>
      </w:r>
      <w:r w:rsidR="006870CE">
        <w:t>was concerned</w:t>
      </w:r>
      <w:r w:rsidR="00402DF8">
        <w:t xml:space="preserve"> to be that the global cost was not limit. In goalP of </w:t>
      </w:r>
      <w:proofErr w:type="spellStart"/>
      <w:r w:rsidR="00402DF8">
        <w:t>SearchNode</w:t>
      </w:r>
      <w:proofErr w:type="spellEnd"/>
      <w:r w:rsidR="00402DF8">
        <w:t>, after</w:t>
      </w:r>
      <w:r>
        <w:t xml:space="preserve"> the global cost</w:t>
      </w:r>
      <w:r w:rsidR="00402DF8">
        <w:t xml:space="preserve"> was</w:t>
      </w:r>
      <w:r>
        <w:t xml:space="preserve"> </w:t>
      </w:r>
      <w:r w:rsidR="00402DF8">
        <w:t xml:space="preserve">limited </w:t>
      </w:r>
      <w:r>
        <w:t xml:space="preserve">to less than 300, </w:t>
      </w:r>
      <w:r w:rsidR="00402DF8">
        <w:t>here was the result:</w:t>
      </w:r>
    </w:p>
    <w:p w:rsidR="00203380" w:rsidRDefault="00402DF8" w:rsidP="00402DF8">
      <w:r>
        <w:t xml:space="preserve">Table 3: Word Lattice results of different </w:t>
      </w:r>
      <w:r w:rsidR="00504F13">
        <w:t>searching method</w:t>
      </w:r>
      <w:r>
        <w:t>s when global cost was limited.</w:t>
      </w:r>
    </w:p>
    <w:tbl>
      <w:tblPr>
        <w:tblStyle w:val="TableGrid"/>
        <w:tblW w:w="0" w:type="auto"/>
        <w:tblLook w:val="04A0" w:firstRow="1" w:lastRow="0" w:firstColumn="1" w:lastColumn="0" w:noHBand="0" w:noVBand="1"/>
      </w:tblPr>
      <w:tblGrid>
        <w:gridCol w:w="2310"/>
        <w:gridCol w:w="2310"/>
        <w:gridCol w:w="2311"/>
        <w:gridCol w:w="2311"/>
      </w:tblGrid>
      <w:tr w:rsidR="00C02485" w:rsidTr="00C02485">
        <w:tc>
          <w:tcPr>
            <w:tcW w:w="2310" w:type="dxa"/>
          </w:tcPr>
          <w:p w:rsidR="00C02485" w:rsidRDefault="00F10E83" w:rsidP="00C02485">
            <w:proofErr w:type="spellStart"/>
            <w:r>
              <w:t>getGlobalCost</w:t>
            </w:r>
            <w:proofErr w:type="spellEnd"/>
            <w:r>
              <w:t>&lt;300</w:t>
            </w:r>
          </w:p>
        </w:tc>
        <w:tc>
          <w:tcPr>
            <w:tcW w:w="2310" w:type="dxa"/>
          </w:tcPr>
          <w:p w:rsidR="00C02485" w:rsidRDefault="00C02485" w:rsidP="00C02485">
            <w:r>
              <w:t>Branch and Bound</w:t>
            </w:r>
          </w:p>
        </w:tc>
        <w:tc>
          <w:tcPr>
            <w:tcW w:w="2311" w:type="dxa"/>
          </w:tcPr>
          <w:p w:rsidR="00C02485" w:rsidRDefault="00C02485" w:rsidP="00C02485">
            <w:r>
              <w:t>Breadth First</w:t>
            </w:r>
          </w:p>
        </w:tc>
        <w:tc>
          <w:tcPr>
            <w:tcW w:w="2311" w:type="dxa"/>
          </w:tcPr>
          <w:p w:rsidR="00C02485" w:rsidRDefault="00C02485" w:rsidP="00C02485">
            <w:r>
              <w:t>Depth First</w:t>
            </w:r>
          </w:p>
        </w:tc>
      </w:tr>
      <w:tr w:rsidR="00C02485" w:rsidTr="00C02485">
        <w:tc>
          <w:tcPr>
            <w:tcW w:w="2310" w:type="dxa"/>
          </w:tcPr>
          <w:p w:rsidR="00C02485" w:rsidRDefault="00C02485" w:rsidP="00C02485">
            <w:r>
              <w:t>Efficiency</w:t>
            </w:r>
          </w:p>
        </w:tc>
        <w:tc>
          <w:tcPr>
            <w:tcW w:w="2310" w:type="dxa"/>
          </w:tcPr>
          <w:p w:rsidR="00C02485" w:rsidRDefault="00C02485" w:rsidP="00C02485">
            <w:r>
              <w:t>0.625</w:t>
            </w:r>
          </w:p>
        </w:tc>
        <w:tc>
          <w:tcPr>
            <w:tcW w:w="2311" w:type="dxa"/>
          </w:tcPr>
          <w:p w:rsidR="00C02485" w:rsidRDefault="00C02485" w:rsidP="00C02485">
            <w:r>
              <w:t>Search fails</w:t>
            </w:r>
          </w:p>
        </w:tc>
        <w:tc>
          <w:tcPr>
            <w:tcW w:w="2311" w:type="dxa"/>
          </w:tcPr>
          <w:p w:rsidR="00C02485" w:rsidRDefault="00C02485" w:rsidP="00C02485">
            <w:r>
              <w:t>Search fails</w:t>
            </w:r>
          </w:p>
        </w:tc>
      </w:tr>
      <w:tr w:rsidR="00C02485" w:rsidTr="00C02485">
        <w:tc>
          <w:tcPr>
            <w:tcW w:w="2310" w:type="dxa"/>
          </w:tcPr>
          <w:p w:rsidR="00C02485" w:rsidRDefault="00C02485" w:rsidP="00C02485">
            <w:r>
              <w:t>No. of iterations</w:t>
            </w:r>
          </w:p>
        </w:tc>
        <w:tc>
          <w:tcPr>
            <w:tcW w:w="2310" w:type="dxa"/>
          </w:tcPr>
          <w:p w:rsidR="00C02485" w:rsidRDefault="00C02485" w:rsidP="00C02485">
            <w:r>
              <w:t>8</w:t>
            </w:r>
          </w:p>
        </w:tc>
        <w:tc>
          <w:tcPr>
            <w:tcW w:w="2311" w:type="dxa"/>
          </w:tcPr>
          <w:p w:rsidR="00C02485" w:rsidRDefault="00C02485" w:rsidP="00C02485">
            <w:r>
              <w:t>-</w:t>
            </w:r>
          </w:p>
        </w:tc>
        <w:tc>
          <w:tcPr>
            <w:tcW w:w="2311" w:type="dxa"/>
          </w:tcPr>
          <w:p w:rsidR="00C02485" w:rsidRDefault="00C02485" w:rsidP="00C02485">
            <w:r>
              <w:t>-</w:t>
            </w:r>
          </w:p>
        </w:tc>
      </w:tr>
      <w:tr w:rsidR="00C02485" w:rsidTr="00C02485">
        <w:tc>
          <w:tcPr>
            <w:tcW w:w="2310" w:type="dxa"/>
          </w:tcPr>
          <w:p w:rsidR="00C02485" w:rsidRDefault="00C02485" w:rsidP="00C02485">
            <w:r>
              <w:t>Result</w:t>
            </w:r>
          </w:p>
        </w:tc>
        <w:tc>
          <w:tcPr>
            <w:tcW w:w="2310" w:type="dxa"/>
          </w:tcPr>
          <w:p w:rsidR="00C02485" w:rsidRDefault="00C02485" w:rsidP="00C02485">
            <w:r>
              <w:t>Please let us know</w:t>
            </w:r>
          </w:p>
        </w:tc>
        <w:tc>
          <w:tcPr>
            <w:tcW w:w="2311" w:type="dxa"/>
          </w:tcPr>
          <w:p w:rsidR="00C02485" w:rsidRDefault="00C02485" w:rsidP="00C02485">
            <w:r>
              <w:t>-</w:t>
            </w:r>
          </w:p>
        </w:tc>
        <w:tc>
          <w:tcPr>
            <w:tcW w:w="2311" w:type="dxa"/>
          </w:tcPr>
          <w:p w:rsidR="00C02485" w:rsidRDefault="00C02485" w:rsidP="00C02485">
            <w:r>
              <w:t>-</w:t>
            </w:r>
          </w:p>
        </w:tc>
      </w:tr>
      <w:tr w:rsidR="00C02485" w:rsidTr="00C02485">
        <w:tc>
          <w:tcPr>
            <w:tcW w:w="2310" w:type="dxa"/>
          </w:tcPr>
          <w:p w:rsidR="00C02485" w:rsidRDefault="00C02485" w:rsidP="00C02485">
            <w:r>
              <w:t>Global cost</w:t>
            </w:r>
          </w:p>
        </w:tc>
        <w:tc>
          <w:tcPr>
            <w:tcW w:w="2310" w:type="dxa"/>
          </w:tcPr>
          <w:p w:rsidR="00C02485" w:rsidRDefault="00C02485" w:rsidP="00C02485">
            <w:r>
              <w:t>290</w:t>
            </w:r>
          </w:p>
        </w:tc>
        <w:tc>
          <w:tcPr>
            <w:tcW w:w="2311" w:type="dxa"/>
          </w:tcPr>
          <w:p w:rsidR="00C02485" w:rsidRDefault="00C02485" w:rsidP="00C02485">
            <w:r>
              <w:t>-</w:t>
            </w:r>
          </w:p>
        </w:tc>
        <w:tc>
          <w:tcPr>
            <w:tcW w:w="2311" w:type="dxa"/>
          </w:tcPr>
          <w:p w:rsidR="00C02485" w:rsidRDefault="00C02485" w:rsidP="00C02485">
            <w:r>
              <w:t>-</w:t>
            </w:r>
          </w:p>
        </w:tc>
      </w:tr>
    </w:tbl>
    <w:p w:rsidR="000467F5" w:rsidRDefault="007310C0" w:rsidP="00E807B4">
      <w:r>
        <w:t xml:space="preserve">As result, the Breadth First </w:t>
      </w:r>
      <w:r w:rsidR="00504F13">
        <w:t>search</w:t>
      </w:r>
      <w:r>
        <w:t xml:space="preserve"> and Depth First </w:t>
      </w:r>
      <w:r w:rsidR="00504F13">
        <w:t>search</w:t>
      </w:r>
      <w:r>
        <w:t xml:space="preserve"> could not find a sentence whose global cost was less than 300. The problem was found that same word did not appear twice, which means that the word in a subtree would not be in any other subtree. This problem occurred in the </w:t>
      </w:r>
      <w:proofErr w:type="spellStart"/>
      <w:r>
        <w:t>sameState</w:t>
      </w:r>
      <w:proofErr w:type="spellEnd"/>
      <w:r>
        <w:t xml:space="preserve"> method, it should not return t</w:t>
      </w:r>
      <w:r w:rsidR="000467F5">
        <w:t>rue if words were same. It was modified to always return false</w:t>
      </w:r>
      <w:r w:rsidR="00E807B4">
        <w:t>.</w:t>
      </w:r>
      <w:r w:rsidR="000467F5">
        <w:t xml:space="preserve"> </w:t>
      </w:r>
      <w:r w:rsidR="00E807B4">
        <w:t>T</w:t>
      </w:r>
      <w:r w:rsidR="000467F5">
        <w:t xml:space="preserve">he goalP in </w:t>
      </w:r>
      <w:proofErr w:type="spellStart"/>
      <w:proofErr w:type="gramStart"/>
      <w:r w:rsidR="000467F5">
        <w:t>LatticeState</w:t>
      </w:r>
      <w:proofErr w:type="spellEnd"/>
      <w:r w:rsidR="000467F5">
        <w:t>,</w:t>
      </w:r>
      <w:proofErr w:type="gramEnd"/>
      <w:r w:rsidR="000467F5">
        <w:t xml:space="preserve"> was previously returning true if the word ends at a number greater than 30, was modified to return true if no words can follow this word, the result was:</w:t>
      </w:r>
    </w:p>
    <w:p w:rsidR="00C02485" w:rsidRDefault="000467F5" w:rsidP="000467F5">
      <w:r>
        <w:br w:type="page"/>
      </w:r>
    </w:p>
    <w:p w:rsidR="00764D4C" w:rsidRDefault="00764D4C" w:rsidP="00764D4C">
      <w:r>
        <w:lastRenderedPageBreak/>
        <w:t>Table 4:</w:t>
      </w:r>
      <w:r w:rsidRPr="00764D4C">
        <w:t xml:space="preserve"> </w:t>
      </w:r>
      <w:r>
        <w:t xml:space="preserve">Word Lattice results of different </w:t>
      </w:r>
      <w:r w:rsidR="00504F13">
        <w:t>searching method</w:t>
      </w:r>
      <w:r>
        <w:t xml:space="preserve">s when </w:t>
      </w:r>
      <w:proofErr w:type="spellStart"/>
      <w:r>
        <w:t>sameState</w:t>
      </w:r>
      <w:proofErr w:type="spellEnd"/>
      <w:r>
        <w:t xml:space="preserve"> and goalP were modified.</w:t>
      </w:r>
    </w:p>
    <w:tbl>
      <w:tblPr>
        <w:tblStyle w:val="TableGrid"/>
        <w:tblW w:w="0" w:type="auto"/>
        <w:tblLook w:val="04A0" w:firstRow="1" w:lastRow="0" w:firstColumn="1" w:lastColumn="0" w:noHBand="0" w:noVBand="1"/>
      </w:tblPr>
      <w:tblGrid>
        <w:gridCol w:w="2310"/>
        <w:gridCol w:w="2310"/>
        <w:gridCol w:w="2311"/>
        <w:gridCol w:w="2311"/>
      </w:tblGrid>
      <w:tr w:rsidR="004317D6" w:rsidTr="007143CB">
        <w:tc>
          <w:tcPr>
            <w:tcW w:w="2310" w:type="dxa"/>
          </w:tcPr>
          <w:p w:rsidR="004317D6" w:rsidRDefault="003A556C" w:rsidP="007143CB">
            <w:proofErr w:type="spellStart"/>
            <w:r>
              <w:t>sameState</w:t>
            </w:r>
            <w:proofErr w:type="spellEnd"/>
            <w:r>
              <w:t xml:space="preserve"> and goalP</w:t>
            </w:r>
            <w:r w:rsidR="004317D6">
              <w:t xml:space="preserve"> modified</w:t>
            </w:r>
          </w:p>
        </w:tc>
        <w:tc>
          <w:tcPr>
            <w:tcW w:w="2310" w:type="dxa"/>
          </w:tcPr>
          <w:p w:rsidR="004317D6" w:rsidRDefault="004317D6" w:rsidP="007143CB">
            <w:r>
              <w:t>Branch and Bound</w:t>
            </w:r>
          </w:p>
        </w:tc>
        <w:tc>
          <w:tcPr>
            <w:tcW w:w="2311" w:type="dxa"/>
          </w:tcPr>
          <w:p w:rsidR="004317D6" w:rsidRDefault="004317D6" w:rsidP="007143CB">
            <w:r>
              <w:t>Breadth First</w:t>
            </w:r>
          </w:p>
        </w:tc>
        <w:tc>
          <w:tcPr>
            <w:tcW w:w="2311" w:type="dxa"/>
          </w:tcPr>
          <w:p w:rsidR="004317D6" w:rsidRDefault="004317D6" w:rsidP="007143CB">
            <w:r>
              <w:t>Depth First</w:t>
            </w:r>
          </w:p>
        </w:tc>
      </w:tr>
      <w:tr w:rsidR="004317D6" w:rsidTr="007143CB">
        <w:tc>
          <w:tcPr>
            <w:tcW w:w="2310" w:type="dxa"/>
          </w:tcPr>
          <w:p w:rsidR="004317D6" w:rsidRDefault="004317D6" w:rsidP="007143CB">
            <w:r>
              <w:t>Efficiency</w:t>
            </w:r>
          </w:p>
        </w:tc>
        <w:tc>
          <w:tcPr>
            <w:tcW w:w="2310" w:type="dxa"/>
          </w:tcPr>
          <w:p w:rsidR="004317D6" w:rsidRDefault="004317D6" w:rsidP="007143CB">
            <w:r>
              <w:t>0.455</w:t>
            </w:r>
          </w:p>
        </w:tc>
        <w:tc>
          <w:tcPr>
            <w:tcW w:w="2311" w:type="dxa"/>
          </w:tcPr>
          <w:p w:rsidR="004317D6" w:rsidRDefault="004317D6" w:rsidP="007143CB">
            <w:r>
              <w:t>0.3125</w:t>
            </w:r>
          </w:p>
        </w:tc>
        <w:tc>
          <w:tcPr>
            <w:tcW w:w="2311" w:type="dxa"/>
          </w:tcPr>
          <w:p w:rsidR="004317D6" w:rsidRDefault="004317D6" w:rsidP="007143CB">
            <w:r>
              <w:t>0.357</w:t>
            </w:r>
          </w:p>
        </w:tc>
      </w:tr>
      <w:tr w:rsidR="004317D6" w:rsidTr="007143CB">
        <w:tc>
          <w:tcPr>
            <w:tcW w:w="2310" w:type="dxa"/>
          </w:tcPr>
          <w:p w:rsidR="004317D6" w:rsidRDefault="004317D6" w:rsidP="007143CB">
            <w:r>
              <w:t>No. of iterations</w:t>
            </w:r>
          </w:p>
        </w:tc>
        <w:tc>
          <w:tcPr>
            <w:tcW w:w="2310" w:type="dxa"/>
          </w:tcPr>
          <w:p w:rsidR="004317D6" w:rsidRDefault="004317D6" w:rsidP="007143CB">
            <w:r>
              <w:t>11</w:t>
            </w:r>
          </w:p>
        </w:tc>
        <w:tc>
          <w:tcPr>
            <w:tcW w:w="2311" w:type="dxa"/>
          </w:tcPr>
          <w:p w:rsidR="004317D6" w:rsidRDefault="004317D6" w:rsidP="007143CB">
            <w:r>
              <w:t>16</w:t>
            </w:r>
          </w:p>
        </w:tc>
        <w:tc>
          <w:tcPr>
            <w:tcW w:w="2311" w:type="dxa"/>
          </w:tcPr>
          <w:p w:rsidR="004317D6" w:rsidRDefault="004317D6" w:rsidP="007143CB">
            <w:r>
              <w:t>14</w:t>
            </w:r>
          </w:p>
        </w:tc>
      </w:tr>
      <w:tr w:rsidR="004317D6" w:rsidTr="007143CB">
        <w:tc>
          <w:tcPr>
            <w:tcW w:w="2310" w:type="dxa"/>
          </w:tcPr>
          <w:p w:rsidR="004317D6" w:rsidRDefault="004317D6" w:rsidP="007143CB">
            <w:r>
              <w:t>Result</w:t>
            </w:r>
          </w:p>
        </w:tc>
        <w:tc>
          <w:tcPr>
            <w:tcW w:w="2310" w:type="dxa"/>
          </w:tcPr>
          <w:p w:rsidR="004317D6" w:rsidRDefault="004317D6" w:rsidP="007143CB">
            <w:r>
              <w:t>Please let us know</w:t>
            </w:r>
          </w:p>
        </w:tc>
        <w:tc>
          <w:tcPr>
            <w:tcW w:w="2311" w:type="dxa"/>
          </w:tcPr>
          <w:p w:rsidR="004317D6" w:rsidRDefault="004317D6" w:rsidP="007143CB">
            <w:r>
              <w:t>Please let us know</w:t>
            </w:r>
          </w:p>
        </w:tc>
        <w:tc>
          <w:tcPr>
            <w:tcW w:w="2311" w:type="dxa"/>
          </w:tcPr>
          <w:p w:rsidR="004317D6" w:rsidRDefault="004317D6" w:rsidP="007143CB">
            <w:r>
              <w:t>Please let us know</w:t>
            </w:r>
          </w:p>
        </w:tc>
      </w:tr>
      <w:tr w:rsidR="004317D6" w:rsidTr="007143CB">
        <w:tc>
          <w:tcPr>
            <w:tcW w:w="2310" w:type="dxa"/>
          </w:tcPr>
          <w:p w:rsidR="004317D6" w:rsidRDefault="004317D6" w:rsidP="007143CB">
            <w:r>
              <w:t>Global cost</w:t>
            </w:r>
          </w:p>
        </w:tc>
        <w:tc>
          <w:tcPr>
            <w:tcW w:w="2310" w:type="dxa"/>
          </w:tcPr>
          <w:p w:rsidR="004317D6" w:rsidRDefault="004317D6" w:rsidP="007143CB">
            <w:r>
              <w:t>290</w:t>
            </w:r>
          </w:p>
        </w:tc>
        <w:tc>
          <w:tcPr>
            <w:tcW w:w="2311" w:type="dxa"/>
          </w:tcPr>
          <w:p w:rsidR="004317D6" w:rsidRDefault="004317D6" w:rsidP="007143CB">
            <w:r>
              <w:t>290</w:t>
            </w:r>
          </w:p>
        </w:tc>
        <w:tc>
          <w:tcPr>
            <w:tcW w:w="2311" w:type="dxa"/>
          </w:tcPr>
          <w:p w:rsidR="004317D6" w:rsidRDefault="004317D6" w:rsidP="007143CB">
            <w:r>
              <w:t>290</w:t>
            </w:r>
          </w:p>
        </w:tc>
      </w:tr>
    </w:tbl>
    <w:p w:rsidR="00BC06A2" w:rsidRDefault="00BC06A2" w:rsidP="001A5ED4">
      <w:r>
        <w:t xml:space="preserve">Now since the global cost should be less than 300, all 3 methods managed to find the expected result, though the efficiencies of all 3 methods were less than before. Comparing to their efficiencies, the Branch and Bound </w:t>
      </w:r>
      <w:r w:rsidR="00504F13">
        <w:t>search</w:t>
      </w:r>
      <w:r>
        <w:t xml:space="preserve"> was the most efficient method among others.</w:t>
      </w:r>
    </w:p>
    <w:p w:rsidR="007143CB" w:rsidRDefault="00DA3E73" w:rsidP="00764D4C">
      <w:r>
        <w:t xml:space="preserve">The TVLM.txt was tested. </w:t>
      </w:r>
      <w:r w:rsidR="00764D4C">
        <w:t>It did not work until the Word Lattice text file for this language model was created. The</w:t>
      </w:r>
      <w:r w:rsidR="007143CB">
        <w:t xml:space="preserve"> word lattice was set as </w:t>
      </w:r>
      <w:r w:rsidR="00764D4C">
        <w:t>following</w:t>
      </w:r>
      <w:r w:rsidR="007143CB">
        <w:t>:</w:t>
      </w:r>
    </w:p>
    <w:p w:rsidR="007C0D4C" w:rsidRDefault="007C0D4C" w:rsidP="00764D4C">
      <w:r>
        <w:t>Table 5: Word Lattice of TV language model initiated.</w:t>
      </w:r>
    </w:p>
    <w:tbl>
      <w:tblPr>
        <w:tblStyle w:val="TableGrid"/>
        <w:tblW w:w="7453" w:type="dxa"/>
        <w:tblLook w:val="04A0" w:firstRow="1" w:lastRow="0" w:firstColumn="1" w:lastColumn="0" w:noHBand="0" w:noVBand="1"/>
      </w:tblPr>
      <w:tblGrid>
        <w:gridCol w:w="1952"/>
        <w:gridCol w:w="1815"/>
        <w:gridCol w:w="1843"/>
        <w:gridCol w:w="1843"/>
      </w:tblGrid>
      <w:tr w:rsidR="003016FA" w:rsidTr="003016FA">
        <w:tc>
          <w:tcPr>
            <w:tcW w:w="1952" w:type="dxa"/>
          </w:tcPr>
          <w:p w:rsidR="003016FA" w:rsidRDefault="003016FA" w:rsidP="003B33BE">
            <w:pPr>
              <w:autoSpaceDE w:val="0"/>
              <w:autoSpaceDN w:val="0"/>
              <w:adjustRightInd w:val="0"/>
              <w:rPr>
                <w:rFonts w:ascii="Consolas" w:hAnsi="Consolas" w:cs="Consolas"/>
                <w:sz w:val="20"/>
                <w:szCs w:val="20"/>
              </w:rPr>
            </w:pPr>
            <w:r>
              <w:rPr>
                <w:rFonts w:ascii="Consolas" w:hAnsi="Consolas" w:cs="Consolas"/>
                <w:sz w:val="20"/>
                <w:szCs w:val="20"/>
              </w:rPr>
              <w:t>Word</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Start</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End</w:t>
            </w:r>
          </w:p>
        </w:tc>
        <w:tc>
          <w:tcPr>
            <w:tcW w:w="1843" w:type="dxa"/>
          </w:tcPr>
          <w:p w:rsidR="003016FA" w:rsidRDefault="003016FA" w:rsidP="003B33BE">
            <w:pPr>
              <w:autoSpaceDE w:val="0"/>
              <w:autoSpaceDN w:val="0"/>
              <w:adjustRightInd w:val="0"/>
              <w:rPr>
                <w:rFonts w:ascii="Consolas" w:hAnsi="Consolas" w:cs="Consolas"/>
                <w:sz w:val="20"/>
                <w:szCs w:val="20"/>
              </w:rPr>
            </w:pPr>
            <w:r>
              <w:rPr>
                <w:rFonts w:ascii="Consolas" w:hAnsi="Consolas" w:cs="Consolas"/>
                <w:sz w:val="20"/>
                <w:szCs w:val="20"/>
              </w:rPr>
              <w:t>Cost</w:t>
            </w:r>
          </w:p>
        </w:tc>
      </w:tr>
      <w:tr w:rsidR="003016FA" w:rsidTr="003016FA">
        <w:tc>
          <w:tcPr>
            <w:tcW w:w="1952"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TV</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10</w:t>
            </w:r>
          </w:p>
        </w:tc>
        <w:tc>
          <w:tcPr>
            <w:tcW w:w="1843" w:type="dxa"/>
          </w:tcPr>
          <w:p w:rsidR="003016FA" w:rsidRDefault="003016FA" w:rsidP="003B33BE">
            <w:pPr>
              <w:autoSpaceDE w:val="0"/>
              <w:autoSpaceDN w:val="0"/>
              <w:adjustRightInd w:val="0"/>
              <w:rPr>
                <w:rFonts w:ascii="Consolas" w:hAnsi="Consolas" w:cs="Consolas"/>
                <w:sz w:val="20"/>
                <w:szCs w:val="20"/>
              </w:rPr>
            </w:pPr>
            <w:r>
              <w:rPr>
                <w:rFonts w:ascii="Consolas" w:hAnsi="Consolas" w:cs="Consolas"/>
                <w:sz w:val="20"/>
                <w:szCs w:val="20"/>
              </w:rPr>
              <w:t>0</w:t>
            </w:r>
          </w:p>
        </w:tc>
      </w:tr>
      <w:tr w:rsidR="003016FA" w:rsidTr="003016FA">
        <w:tc>
          <w:tcPr>
            <w:tcW w:w="1952"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radio</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20</w:t>
            </w:r>
          </w:p>
        </w:tc>
        <w:tc>
          <w:tcPr>
            <w:tcW w:w="1843" w:type="dxa"/>
          </w:tcPr>
          <w:p w:rsidR="003016FA" w:rsidRDefault="003016FA" w:rsidP="003B33BE">
            <w:pPr>
              <w:autoSpaceDE w:val="0"/>
              <w:autoSpaceDN w:val="0"/>
              <w:adjustRightInd w:val="0"/>
              <w:rPr>
                <w:rFonts w:ascii="Consolas" w:hAnsi="Consolas" w:cs="Consolas"/>
                <w:sz w:val="20"/>
                <w:szCs w:val="20"/>
              </w:rPr>
            </w:pPr>
            <w:r>
              <w:rPr>
                <w:rFonts w:ascii="Consolas" w:hAnsi="Consolas" w:cs="Consolas"/>
                <w:sz w:val="20"/>
                <w:szCs w:val="20"/>
              </w:rPr>
              <w:t>0</w:t>
            </w:r>
          </w:p>
        </w:tc>
      </w:tr>
      <w:tr w:rsidR="003016FA" w:rsidTr="003016FA">
        <w:tc>
          <w:tcPr>
            <w:tcW w:w="1952"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channel</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30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50</w:t>
            </w:r>
          </w:p>
        </w:tc>
        <w:tc>
          <w:tcPr>
            <w:tcW w:w="1843" w:type="dxa"/>
          </w:tcPr>
          <w:p w:rsidR="003016FA" w:rsidRDefault="003016FA" w:rsidP="003B33BE">
            <w:pPr>
              <w:autoSpaceDE w:val="0"/>
              <w:autoSpaceDN w:val="0"/>
              <w:adjustRightInd w:val="0"/>
              <w:rPr>
                <w:rFonts w:ascii="Consolas" w:hAnsi="Consolas" w:cs="Consolas"/>
                <w:sz w:val="20"/>
                <w:szCs w:val="20"/>
              </w:rPr>
            </w:pPr>
            <w:r>
              <w:rPr>
                <w:rFonts w:ascii="Consolas" w:hAnsi="Consolas" w:cs="Consolas"/>
                <w:sz w:val="20"/>
                <w:szCs w:val="20"/>
              </w:rPr>
              <w:t>0</w:t>
            </w:r>
          </w:p>
        </w:tc>
      </w:tr>
      <w:tr w:rsidR="003016FA" w:rsidTr="003016FA">
        <w:tc>
          <w:tcPr>
            <w:tcW w:w="1952"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volume</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20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40</w:t>
            </w:r>
          </w:p>
        </w:tc>
        <w:tc>
          <w:tcPr>
            <w:tcW w:w="1843" w:type="dxa"/>
          </w:tcPr>
          <w:p w:rsidR="003016FA" w:rsidRDefault="003016FA" w:rsidP="003B33BE">
            <w:pPr>
              <w:autoSpaceDE w:val="0"/>
              <w:autoSpaceDN w:val="0"/>
              <w:adjustRightInd w:val="0"/>
              <w:rPr>
                <w:rFonts w:ascii="Consolas" w:hAnsi="Consolas" w:cs="Consolas"/>
                <w:sz w:val="20"/>
                <w:szCs w:val="20"/>
              </w:rPr>
            </w:pPr>
            <w:r>
              <w:rPr>
                <w:rFonts w:ascii="Consolas" w:hAnsi="Consolas" w:cs="Consolas"/>
                <w:sz w:val="20"/>
                <w:szCs w:val="20"/>
              </w:rPr>
              <w:t>0</w:t>
            </w:r>
          </w:p>
        </w:tc>
      </w:tr>
      <w:tr w:rsidR="003016FA" w:rsidTr="003016FA">
        <w:tc>
          <w:tcPr>
            <w:tcW w:w="1952" w:type="dxa"/>
          </w:tcPr>
          <w:p w:rsidR="003016FA" w:rsidRDefault="003016FA" w:rsidP="003B33BE">
            <w:pPr>
              <w:autoSpaceDE w:val="0"/>
              <w:autoSpaceDN w:val="0"/>
              <w:adjustRightInd w:val="0"/>
              <w:rPr>
                <w:rFonts w:ascii="Consolas" w:hAnsi="Consolas" w:cs="Consolas"/>
                <w:sz w:val="20"/>
                <w:szCs w:val="20"/>
              </w:rPr>
            </w:pPr>
            <w:r>
              <w:rPr>
                <w:rFonts w:ascii="Consolas" w:hAnsi="Consolas" w:cs="Consolas"/>
                <w:sz w:val="20"/>
                <w:szCs w:val="20"/>
              </w:rPr>
              <w:t>up</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40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50</w:t>
            </w:r>
          </w:p>
        </w:tc>
        <w:tc>
          <w:tcPr>
            <w:tcW w:w="1843" w:type="dxa"/>
          </w:tcPr>
          <w:p w:rsidR="003016FA" w:rsidRDefault="003016FA" w:rsidP="003B33BE">
            <w:pPr>
              <w:autoSpaceDE w:val="0"/>
              <w:autoSpaceDN w:val="0"/>
              <w:adjustRightInd w:val="0"/>
              <w:rPr>
                <w:rFonts w:ascii="Consolas" w:hAnsi="Consolas" w:cs="Consolas"/>
                <w:sz w:val="20"/>
                <w:szCs w:val="20"/>
              </w:rPr>
            </w:pPr>
            <w:r>
              <w:rPr>
                <w:rFonts w:ascii="Consolas" w:hAnsi="Consolas" w:cs="Consolas"/>
                <w:sz w:val="20"/>
                <w:szCs w:val="20"/>
              </w:rPr>
              <w:t>0</w:t>
            </w:r>
          </w:p>
        </w:tc>
      </w:tr>
      <w:tr w:rsidR="003016FA" w:rsidTr="003016FA">
        <w:tc>
          <w:tcPr>
            <w:tcW w:w="1952"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down</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40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50</w:t>
            </w:r>
          </w:p>
        </w:tc>
        <w:tc>
          <w:tcPr>
            <w:tcW w:w="1843" w:type="dxa"/>
          </w:tcPr>
          <w:p w:rsidR="003016FA" w:rsidRDefault="003016FA" w:rsidP="003B33BE">
            <w:pPr>
              <w:autoSpaceDE w:val="0"/>
              <w:autoSpaceDN w:val="0"/>
              <w:adjustRightInd w:val="0"/>
              <w:rPr>
                <w:rFonts w:ascii="Consolas" w:hAnsi="Consolas" w:cs="Consolas"/>
                <w:sz w:val="20"/>
                <w:szCs w:val="20"/>
              </w:rPr>
            </w:pPr>
            <w:r>
              <w:rPr>
                <w:rFonts w:ascii="Consolas" w:hAnsi="Consolas" w:cs="Consolas"/>
                <w:sz w:val="20"/>
                <w:szCs w:val="20"/>
              </w:rPr>
              <w:t>0</w:t>
            </w:r>
          </w:p>
        </w:tc>
      </w:tr>
      <w:tr w:rsidR="003016FA" w:rsidTr="003016FA">
        <w:tc>
          <w:tcPr>
            <w:tcW w:w="1952" w:type="dxa"/>
          </w:tcPr>
          <w:p w:rsidR="003016FA" w:rsidRDefault="003016FA" w:rsidP="003B33BE">
            <w:pPr>
              <w:autoSpaceDE w:val="0"/>
              <w:autoSpaceDN w:val="0"/>
              <w:adjustRightInd w:val="0"/>
              <w:rPr>
                <w:rFonts w:ascii="Consolas" w:hAnsi="Consolas" w:cs="Consolas"/>
                <w:sz w:val="20"/>
                <w:szCs w:val="20"/>
              </w:rPr>
            </w:pPr>
            <w:r>
              <w:rPr>
                <w:rFonts w:ascii="Consolas" w:hAnsi="Consolas" w:cs="Consolas"/>
                <w:sz w:val="20"/>
                <w:szCs w:val="20"/>
              </w:rPr>
              <w:t>on</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10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20</w:t>
            </w:r>
          </w:p>
        </w:tc>
        <w:tc>
          <w:tcPr>
            <w:tcW w:w="1843" w:type="dxa"/>
          </w:tcPr>
          <w:p w:rsidR="003016FA" w:rsidRDefault="003016FA" w:rsidP="003B33BE">
            <w:pPr>
              <w:autoSpaceDE w:val="0"/>
              <w:autoSpaceDN w:val="0"/>
              <w:adjustRightInd w:val="0"/>
              <w:rPr>
                <w:rFonts w:ascii="Consolas" w:hAnsi="Consolas" w:cs="Consolas"/>
                <w:sz w:val="20"/>
                <w:szCs w:val="20"/>
              </w:rPr>
            </w:pPr>
            <w:r>
              <w:rPr>
                <w:rFonts w:ascii="Consolas" w:hAnsi="Consolas" w:cs="Consolas"/>
                <w:sz w:val="20"/>
                <w:szCs w:val="20"/>
              </w:rPr>
              <w:t>0</w:t>
            </w:r>
          </w:p>
        </w:tc>
      </w:tr>
      <w:tr w:rsidR="003016FA" w:rsidTr="003016FA">
        <w:tc>
          <w:tcPr>
            <w:tcW w:w="1952"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off</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10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20</w:t>
            </w:r>
          </w:p>
        </w:tc>
        <w:tc>
          <w:tcPr>
            <w:tcW w:w="1843" w:type="dxa"/>
          </w:tcPr>
          <w:p w:rsidR="003016FA" w:rsidRDefault="003016FA" w:rsidP="003B33BE">
            <w:pPr>
              <w:autoSpaceDE w:val="0"/>
              <w:autoSpaceDN w:val="0"/>
              <w:adjustRightInd w:val="0"/>
              <w:rPr>
                <w:rFonts w:ascii="Consolas" w:hAnsi="Consolas" w:cs="Consolas"/>
                <w:sz w:val="20"/>
                <w:szCs w:val="20"/>
              </w:rPr>
            </w:pPr>
            <w:r>
              <w:rPr>
                <w:rFonts w:ascii="Consolas" w:hAnsi="Consolas" w:cs="Consolas"/>
                <w:sz w:val="20"/>
                <w:szCs w:val="20"/>
              </w:rPr>
              <w:t>0</w:t>
            </w:r>
          </w:p>
        </w:tc>
      </w:tr>
      <w:tr w:rsidR="003016FA" w:rsidTr="003016FA">
        <w:tc>
          <w:tcPr>
            <w:tcW w:w="1952" w:type="dxa"/>
          </w:tcPr>
          <w:p w:rsidR="003016FA" w:rsidRDefault="003016FA" w:rsidP="003B33BE">
            <w:pPr>
              <w:autoSpaceDE w:val="0"/>
              <w:autoSpaceDN w:val="0"/>
              <w:adjustRightInd w:val="0"/>
              <w:rPr>
                <w:rFonts w:ascii="Consolas" w:hAnsi="Consolas" w:cs="Consolas"/>
                <w:sz w:val="20"/>
                <w:szCs w:val="20"/>
              </w:rPr>
            </w:pPr>
            <w:r>
              <w:rPr>
                <w:rFonts w:ascii="Consolas" w:hAnsi="Consolas" w:cs="Consolas"/>
                <w:sz w:val="20"/>
                <w:szCs w:val="20"/>
              </w:rPr>
              <w:t>record</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10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30</w:t>
            </w:r>
          </w:p>
        </w:tc>
        <w:tc>
          <w:tcPr>
            <w:tcW w:w="1843" w:type="dxa"/>
          </w:tcPr>
          <w:p w:rsidR="003016FA" w:rsidRDefault="003016FA" w:rsidP="003B33BE">
            <w:pPr>
              <w:autoSpaceDE w:val="0"/>
              <w:autoSpaceDN w:val="0"/>
              <w:adjustRightInd w:val="0"/>
              <w:rPr>
                <w:rFonts w:ascii="Consolas" w:hAnsi="Consolas" w:cs="Consolas"/>
                <w:sz w:val="20"/>
                <w:szCs w:val="20"/>
              </w:rPr>
            </w:pPr>
            <w:r>
              <w:rPr>
                <w:rFonts w:ascii="Consolas" w:hAnsi="Consolas" w:cs="Consolas"/>
                <w:sz w:val="20"/>
                <w:szCs w:val="20"/>
              </w:rPr>
              <w:t>0</w:t>
            </w:r>
          </w:p>
        </w:tc>
      </w:tr>
      <w:tr w:rsidR="003016FA" w:rsidTr="003016FA">
        <w:tc>
          <w:tcPr>
            <w:tcW w:w="1952" w:type="dxa"/>
          </w:tcPr>
          <w:p w:rsidR="003016FA" w:rsidRDefault="003016FA" w:rsidP="00FD6044">
            <w:pPr>
              <w:autoSpaceDE w:val="0"/>
              <w:autoSpaceDN w:val="0"/>
              <w:adjustRightInd w:val="0"/>
              <w:rPr>
                <w:rFonts w:ascii="Consolas" w:hAnsi="Consolas" w:cs="Consolas"/>
                <w:sz w:val="20"/>
                <w:szCs w:val="20"/>
              </w:rPr>
            </w:pPr>
            <w:r w:rsidRPr="00D331E1">
              <w:rPr>
                <w:rFonts w:ascii="Consolas" w:hAnsi="Consolas" w:cs="Consolas"/>
                <w:color w:val="000000"/>
                <w:sz w:val="20"/>
                <w:szCs w:val="20"/>
              </w:rPr>
              <w:t>playback</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70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100</w:t>
            </w:r>
          </w:p>
        </w:tc>
        <w:tc>
          <w:tcPr>
            <w:tcW w:w="1843" w:type="dxa"/>
          </w:tcPr>
          <w:p w:rsidR="003016FA" w:rsidRDefault="003016FA" w:rsidP="003B33BE">
            <w:pPr>
              <w:autoSpaceDE w:val="0"/>
              <w:autoSpaceDN w:val="0"/>
              <w:adjustRightInd w:val="0"/>
              <w:rPr>
                <w:rFonts w:ascii="Consolas" w:hAnsi="Consolas" w:cs="Consolas"/>
                <w:sz w:val="20"/>
                <w:szCs w:val="20"/>
              </w:rPr>
            </w:pPr>
            <w:r>
              <w:rPr>
                <w:rFonts w:ascii="Consolas" w:hAnsi="Consolas" w:cs="Consolas"/>
                <w:sz w:val="20"/>
                <w:szCs w:val="20"/>
              </w:rPr>
              <w:t>0</w:t>
            </w:r>
          </w:p>
        </w:tc>
      </w:tr>
      <w:tr w:rsidR="003016FA" w:rsidTr="003016FA">
        <w:tc>
          <w:tcPr>
            <w:tcW w:w="1952" w:type="dxa"/>
          </w:tcPr>
          <w:p w:rsidR="003016FA" w:rsidRDefault="003016FA" w:rsidP="003B33BE">
            <w:pPr>
              <w:autoSpaceDE w:val="0"/>
              <w:autoSpaceDN w:val="0"/>
              <w:adjustRightInd w:val="0"/>
              <w:rPr>
                <w:rFonts w:ascii="Consolas" w:hAnsi="Consolas" w:cs="Consolas"/>
                <w:sz w:val="20"/>
                <w:szCs w:val="20"/>
              </w:rPr>
            </w:pPr>
            <w:r>
              <w:rPr>
                <w:rFonts w:ascii="Consolas" w:hAnsi="Consolas" w:cs="Consolas"/>
                <w:sz w:val="20"/>
                <w:szCs w:val="20"/>
              </w:rPr>
              <w:t>one</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50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100</w:t>
            </w:r>
          </w:p>
        </w:tc>
        <w:tc>
          <w:tcPr>
            <w:tcW w:w="1843" w:type="dxa"/>
          </w:tcPr>
          <w:p w:rsidR="003016FA" w:rsidRDefault="003016FA" w:rsidP="003B33BE">
            <w:pPr>
              <w:autoSpaceDE w:val="0"/>
              <w:autoSpaceDN w:val="0"/>
              <w:adjustRightInd w:val="0"/>
              <w:rPr>
                <w:rFonts w:ascii="Consolas" w:hAnsi="Consolas" w:cs="Consolas"/>
                <w:sz w:val="20"/>
                <w:szCs w:val="20"/>
              </w:rPr>
            </w:pPr>
            <w:r>
              <w:rPr>
                <w:rFonts w:ascii="Consolas" w:hAnsi="Consolas" w:cs="Consolas"/>
                <w:sz w:val="20"/>
                <w:szCs w:val="20"/>
              </w:rPr>
              <w:t>0</w:t>
            </w:r>
          </w:p>
        </w:tc>
      </w:tr>
      <w:tr w:rsidR="003016FA" w:rsidTr="003016FA">
        <w:tc>
          <w:tcPr>
            <w:tcW w:w="1952" w:type="dxa"/>
          </w:tcPr>
          <w:p w:rsidR="003016FA" w:rsidRDefault="003016FA" w:rsidP="003B33BE">
            <w:pPr>
              <w:autoSpaceDE w:val="0"/>
              <w:autoSpaceDN w:val="0"/>
              <w:adjustRightInd w:val="0"/>
              <w:rPr>
                <w:rFonts w:ascii="Consolas" w:hAnsi="Consolas" w:cs="Consolas"/>
                <w:sz w:val="20"/>
                <w:szCs w:val="20"/>
              </w:rPr>
            </w:pPr>
            <w:r>
              <w:rPr>
                <w:rFonts w:ascii="Consolas" w:hAnsi="Consolas" w:cs="Consolas"/>
                <w:sz w:val="20"/>
                <w:szCs w:val="20"/>
              </w:rPr>
              <w:t>Two</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50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100</w:t>
            </w:r>
          </w:p>
        </w:tc>
        <w:tc>
          <w:tcPr>
            <w:tcW w:w="1843"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0</w:t>
            </w:r>
          </w:p>
        </w:tc>
      </w:tr>
      <w:tr w:rsidR="003016FA" w:rsidTr="003016FA">
        <w:tc>
          <w:tcPr>
            <w:tcW w:w="1952" w:type="dxa"/>
          </w:tcPr>
          <w:p w:rsidR="003016FA" w:rsidRDefault="003016FA" w:rsidP="003B33BE">
            <w:pPr>
              <w:autoSpaceDE w:val="0"/>
              <w:autoSpaceDN w:val="0"/>
              <w:adjustRightInd w:val="0"/>
              <w:rPr>
                <w:rFonts w:ascii="Consolas" w:hAnsi="Consolas" w:cs="Consolas"/>
                <w:sz w:val="20"/>
                <w:szCs w:val="20"/>
              </w:rPr>
            </w:pPr>
            <w:r>
              <w:rPr>
                <w:rFonts w:ascii="Consolas" w:hAnsi="Consolas" w:cs="Consolas"/>
                <w:sz w:val="20"/>
                <w:szCs w:val="20"/>
              </w:rPr>
              <w:t>Three</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50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100</w:t>
            </w:r>
          </w:p>
        </w:tc>
        <w:tc>
          <w:tcPr>
            <w:tcW w:w="1843"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0</w:t>
            </w:r>
          </w:p>
        </w:tc>
      </w:tr>
      <w:tr w:rsidR="003016FA" w:rsidTr="003016FA">
        <w:tc>
          <w:tcPr>
            <w:tcW w:w="1952" w:type="dxa"/>
          </w:tcPr>
          <w:p w:rsidR="003016FA" w:rsidRDefault="003016FA" w:rsidP="003B33BE">
            <w:pPr>
              <w:autoSpaceDE w:val="0"/>
              <w:autoSpaceDN w:val="0"/>
              <w:adjustRightInd w:val="0"/>
              <w:rPr>
                <w:rFonts w:ascii="Consolas" w:hAnsi="Consolas" w:cs="Consolas"/>
                <w:sz w:val="20"/>
                <w:szCs w:val="20"/>
              </w:rPr>
            </w:pPr>
            <w:r>
              <w:rPr>
                <w:rFonts w:ascii="Consolas" w:hAnsi="Consolas" w:cs="Consolas"/>
                <w:sz w:val="20"/>
                <w:szCs w:val="20"/>
              </w:rPr>
              <w:t>Four</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50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100</w:t>
            </w:r>
          </w:p>
        </w:tc>
        <w:tc>
          <w:tcPr>
            <w:tcW w:w="1843"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0</w:t>
            </w:r>
          </w:p>
        </w:tc>
      </w:tr>
      <w:tr w:rsidR="003016FA" w:rsidTr="003016FA">
        <w:tc>
          <w:tcPr>
            <w:tcW w:w="1952" w:type="dxa"/>
          </w:tcPr>
          <w:p w:rsidR="003016FA" w:rsidRDefault="003016FA" w:rsidP="003B33BE">
            <w:pPr>
              <w:autoSpaceDE w:val="0"/>
              <w:autoSpaceDN w:val="0"/>
              <w:adjustRightInd w:val="0"/>
              <w:rPr>
                <w:rFonts w:ascii="Consolas" w:hAnsi="Consolas" w:cs="Consolas"/>
                <w:sz w:val="20"/>
                <w:szCs w:val="20"/>
              </w:rPr>
            </w:pPr>
            <w:r>
              <w:rPr>
                <w:rFonts w:ascii="Consolas" w:hAnsi="Consolas" w:cs="Consolas"/>
                <w:sz w:val="20"/>
                <w:szCs w:val="20"/>
              </w:rPr>
              <w:t>Five</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50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100</w:t>
            </w:r>
          </w:p>
        </w:tc>
        <w:tc>
          <w:tcPr>
            <w:tcW w:w="1843"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0</w:t>
            </w:r>
          </w:p>
        </w:tc>
      </w:tr>
      <w:tr w:rsidR="003016FA" w:rsidTr="003016FA">
        <w:tc>
          <w:tcPr>
            <w:tcW w:w="1952" w:type="dxa"/>
          </w:tcPr>
          <w:p w:rsidR="003016FA" w:rsidRDefault="003016FA" w:rsidP="003B33BE">
            <w:pPr>
              <w:autoSpaceDE w:val="0"/>
              <w:autoSpaceDN w:val="0"/>
              <w:adjustRightInd w:val="0"/>
              <w:rPr>
                <w:rFonts w:ascii="Consolas" w:hAnsi="Consolas" w:cs="Consolas"/>
                <w:sz w:val="20"/>
                <w:szCs w:val="20"/>
              </w:rPr>
            </w:pPr>
            <w:r>
              <w:rPr>
                <w:rFonts w:ascii="Consolas" w:hAnsi="Consolas" w:cs="Consolas"/>
                <w:sz w:val="20"/>
                <w:szCs w:val="20"/>
              </w:rPr>
              <w:t>Six</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50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100</w:t>
            </w:r>
          </w:p>
        </w:tc>
        <w:tc>
          <w:tcPr>
            <w:tcW w:w="1843"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0</w:t>
            </w:r>
          </w:p>
        </w:tc>
      </w:tr>
      <w:tr w:rsidR="003016FA" w:rsidTr="003016FA">
        <w:tc>
          <w:tcPr>
            <w:tcW w:w="1952" w:type="dxa"/>
          </w:tcPr>
          <w:p w:rsidR="003016FA" w:rsidRDefault="003016FA" w:rsidP="003B33BE">
            <w:pPr>
              <w:autoSpaceDE w:val="0"/>
              <w:autoSpaceDN w:val="0"/>
              <w:adjustRightInd w:val="0"/>
              <w:rPr>
                <w:rFonts w:ascii="Consolas" w:hAnsi="Consolas" w:cs="Consolas"/>
                <w:sz w:val="20"/>
                <w:szCs w:val="20"/>
              </w:rPr>
            </w:pPr>
            <w:r>
              <w:rPr>
                <w:rFonts w:ascii="Consolas" w:hAnsi="Consolas" w:cs="Consolas"/>
                <w:sz w:val="20"/>
                <w:szCs w:val="20"/>
              </w:rPr>
              <w:t>Seven</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50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100</w:t>
            </w:r>
          </w:p>
        </w:tc>
        <w:tc>
          <w:tcPr>
            <w:tcW w:w="1843"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0</w:t>
            </w:r>
          </w:p>
        </w:tc>
      </w:tr>
      <w:tr w:rsidR="003016FA" w:rsidTr="003016FA">
        <w:tc>
          <w:tcPr>
            <w:tcW w:w="1952" w:type="dxa"/>
          </w:tcPr>
          <w:p w:rsidR="003016FA" w:rsidRDefault="003016FA" w:rsidP="003B33BE">
            <w:pPr>
              <w:autoSpaceDE w:val="0"/>
              <w:autoSpaceDN w:val="0"/>
              <w:adjustRightInd w:val="0"/>
              <w:rPr>
                <w:rFonts w:ascii="Consolas" w:hAnsi="Consolas" w:cs="Consolas"/>
                <w:sz w:val="20"/>
                <w:szCs w:val="20"/>
              </w:rPr>
            </w:pPr>
            <w:r>
              <w:rPr>
                <w:rFonts w:ascii="Consolas" w:hAnsi="Consolas" w:cs="Consolas"/>
                <w:sz w:val="20"/>
                <w:szCs w:val="20"/>
              </w:rPr>
              <w:t>Eight</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50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100</w:t>
            </w:r>
          </w:p>
        </w:tc>
        <w:tc>
          <w:tcPr>
            <w:tcW w:w="1843"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0</w:t>
            </w:r>
          </w:p>
        </w:tc>
      </w:tr>
      <w:tr w:rsidR="003016FA" w:rsidTr="003016FA">
        <w:tc>
          <w:tcPr>
            <w:tcW w:w="1952" w:type="dxa"/>
          </w:tcPr>
          <w:p w:rsidR="003016FA" w:rsidRDefault="003016FA" w:rsidP="003B33BE">
            <w:pPr>
              <w:autoSpaceDE w:val="0"/>
              <w:autoSpaceDN w:val="0"/>
              <w:adjustRightInd w:val="0"/>
              <w:rPr>
                <w:rFonts w:ascii="Consolas" w:hAnsi="Consolas" w:cs="Consolas"/>
                <w:sz w:val="20"/>
                <w:szCs w:val="20"/>
              </w:rPr>
            </w:pPr>
            <w:r>
              <w:rPr>
                <w:rFonts w:ascii="Consolas" w:hAnsi="Consolas" w:cs="Consolas"/>
                <w:sz w:val="20"/>
                <w:szCs w:val="20"/>
              </w:rPr>
              <w:t>nine</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50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100</w:t>
            </w:r>
          </w:p>
        </w:tc>
        <w:tc>
          <w:tcPr>
            <w:tcW w:w="1843"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0</w:t>
            </w:r>
          </w:p>
        </w:tc>
      </w:tr>
    </w:tbl>
    <w:p w:rsidR="009674DD" w:rsidRDefault="009674DD" w:rsidP="009674DD"/>
    <w:p w:rsidR="007143CB" w:rsidRPr="009674DD" w:rsidRDefault="009674DD" w:rsidP="007C0D4C">
      <w:r>
        <w:t xml:space="preserve">Table </w:t>
      </w:r>
      <w:r w:rsidR="007C0D4C">
        <w:t>6</w:t>
      </w:r>
      <w:r>
        <w:t>:</w:t>
      </w:r>
      <w:r w:rsidRPr="00764D4C">
        <w:t xml:space="preserve"> </w:t>
      </w:r>
      <w:r>
        <w:t xml:space="preserve">Word Lattice results of different </w:t>
      </w:r>
      <w:r w:rsidR="00504F13">
        <w:t>searching method</w:t>
      </w:r>
      <w:r>
        <w:t xml:space="preserve">s when </w:t>
      </w:r>
      <w:proofErr w:type="spellStart"/>
      <w:r>
        <w:t>sameState</w:t>
      </w:r>
      <w:proofErr w:type="spellEnd"/>
      <w:r>
        <w:t xml:space="preserve"> and goalP were modified.</w:t>
      </w:r>
    </w:p>
    <w:tbl>
      <w:tblPr>
        <w:tblStyle w:val="TableGrid"/>
        <w:tblW w:w="0" w:type="auto"/>
        <w:tblLook w:val="04A0" w:firstRow="1" w:lastRow="0" w:firstColumn="1" w:lastColumn="0" w:noHBand="0" w:noVBand="1"/>
      </w:tblPr>
      <w:tblGrid>
        <w:gridCol w:w="2310"/>
        <w:gridCol w:w="2310"/>
        <w:gridCol w:w="2311"/>
        <w:gridCol w:w="2311"/>
      </w:tblGrid>
      <w:tr w:rsidR="007143CB" w:rsidTr="007143CB">
        <w:tc>
          <w:tcPr>
            <w:tcW w:w="2310" w:type="dxa"/>
          </w:tcPr>
          <w:p w:rsidR="007143CB" w:rsidRDefault="00764D4C" w:rsidP="007143CB">
            <w:r>
              <w:t>Language Model switched</w:t>
            </w:r>
          </w:p>
        </w:tc>
        <w:tc>
          <w:tcPr>
            <w:tcW w:w="2310" w:type="dxa"/>
          </w:tcPr>
          <w:p w:rsidR="007143CB" w:rsidRDefault="007143CB" w:rsidP="007143CB">
            <w:r>
              <w:t>Branch and Bound</w:t>
            </w:r>
          </w:p>
        </w:tc>
        <w:tc>
          <w:tcPr>
            <w:tcW w:w="2311" w:type="dxa"/>
          </w:tcPr>
          <w:p w:rsidR="007143CB" w:rsidRDefault="007143CB" w:rsidP="007143CB">
            <w:r>
              <w:t>Breadth First</w:t>
            </w:r>
          </w:p>
        </w:tc>
        <w:tc>
          <w:tcPr>
            <w:tcW w:w="2311" w:type="dxa"/>
          </w:tcPr>
          <w:p w:rsidR="007143CB" w:rsidRDefault="007143CB" w:rsidP="007143CB">
            <w:r>
              <w:t>Depth First</w:t>
            </w:r>
          </w:p>
        </w:tc>
      </w:tr>
      <w:tr w:rsidR="007143CB" w:rsidTr="007143CB">
        <w:tc>
          <w:tcPr>
            <w:tcW w:w="2310" w:type="dxa"/>
          </w:tcPr>
          <w:p w:rsidR="007143CB" w:rsidRDefault="007143CB" w:rsidP="007143CB">
            <w:r>
              <w:t>Efficiency</w:t>
            </w:r>
          </w:p>
        </w:tc>
        <w:tc>
          <w:tcPr>
            <w:tcW w:w="2310" w:type="dxa"/>
          </w:tcPr>
          <w:p w:rsidR="007143CB" w:rsidRDefault="007143CB" w:rsidP="007143CB">
            <w:r>
              <w:t>0.455</w:t>
            </w:r>
          </w:p>
        </w:tc>
        <w:tc>
          <w:tcPr>
            <w:tcW w:w="2311" w:type="dxa"/>
          </w:tcPr>
          <w:p w:rsidR="007143CB" w:rsidRDefault="007143CB" w:rsidP="007143CB">
            <w:r>
              <w:t>0.294</w:t>
            </w:r>
          </w:p>
        </w:tc>
        <w:tc>
          <w:tcPr>
            <w:tcW w:w="2311" w:type="dxa"/>
          </w:tcPr>
          <w:p w:rsidR="007143CB" w:rsidRDefault="007143CB" w:rsidP="007143CB">
            <w:r>
              <w:t>1.0</w:t>
            </w:r>
          </w:p>
        </w:tc>
      </w:tr>
      <w:tr w:rsidR="007143CB" w:rsidTr="007143CB">
        <w:tc>
          <w:tcPr>
            <w:tcW w:w="2310" w:type="dxa"/>
          </w:tcPr>
          <w:p w:rsidR="007143CB" w:rsidRDefault="007143CB" w:rsidP="007143CB">
            <w:r>
              <w:t>No. of iterations</w:t>
            </w:r>
          </w:p>
        </w:tc>
        <w:tc>
          <w:tcPr>
            <w:tcW w:w="2310" w:type="dxa"/>
          </w:tcPr>
          <w:p w:rsidR="007143CB" w:rsidRDefault="007143CB" w:rsidP="007143CB">
            <w:r>
              <w:t>11</w:t>
            </w:r>
          </w:p>
        </w:tc>
        <w:tc>
          <w:tcPr>
            <w:tcW w:w="2311" w:type="dxa"/>
          </w:tcPr>
          <w:p w:rsidR="007143CB" w:rsidRDefault="007143CB" w:rsidP="007143CB">
            <w:r>
              <w:t>17</w:t>
            </w:r>
          </w:p>
        </w:tc>
        <w:tc>
          <w:tcPr>
            <w:tcW w:w="2311" w:type="dxa"/>
          </w:tcPr>
          <w:p w:rsidR="007143CB" w:rsidRDefault="007143CB" w:rsidP="007143CB">
            <w:r>
              <w:t>5</w:t>
            </w:r>
          </w:p>
        </w:tc>
      </w:tr>
      <w:tr w:rsidR="007143CB" w:rsidTr="007143CB">
        <w:tc>
          <w:tcPr>
            <w:tcW w:w="2310" w:type="dxa"/>
          </w:tcPr>
          <w:p w:rsidR="007143CB" w:rsidRDefault="007143CB" w:rsidP="007143CB">
            <w:r>
              <w:t>Result</w:t>
            </w:r>
          </w:p>
        </w:tc>
        <w:tc>
          <w:tcPr>
            <w:tcW w:w="2310" w:type="dxa"/>
          </w:tcPr>
          <w:p w:rsidR="007143CB" w:rsidRDefault="007143CB" w:rsidP="007143CB">
            <w:r>
              <w:t>Radio volume down six</w:t>
            </w:r>
          </w:p>
        </w:tc>
        <w:tc>
          <w:tcPr>
            <w:tcW w:w="2311" w:type="dxa"/>
          </w:tcPr>
          <w:p w:rsidR="007143CB" w:rsidRDefault="007143CB" w:rsidP="007143CB">
            <w:r>
              <w:t>TV record channel one</w:t>
            </w:r>
          </w:p>
        </w:tc>
        <w:tc>
          <w:tcPr>
            <w:tcW w:w="2311" w:type="dxa"/>
          </w:tcPr>
          <w:p w:rsidR="007143CB" w:rsidRDefault="007143CB" w:rsidP="007143CB">
            <w:r>
              <w:t>Radio volume down nine</w:t>
            </w:r>
          </w:p>
        </w:tc>
      </w:tr>
      <w:tr w:rsidR="007143CB" w:rsidTr="007143CB">
        <w:tc>
          <w:tcPr>
            <w:tcW w:w="2310" w:type="dxa"/>
          </w:tcPr>
          <w:p w:rsidR="007143CB" w:rsidRDefault="007143CB" w:rsidP="007143CB">
            <w:r>
              <w:t>Global cost</w:t>
            </w:r>
          </w:p>
        </w:tc>
        <w:tc>
          <w:tcPr>
            <w:tcW w:w="2310" w:type="dxa"/>
          </w:tcPr>
          <w:p w:rsidR="007143CB" w:rsidRDefault="007143CB" w:rsidP="007143CB">
            <w:r>
              <w:t>115</w:t>
            </w:r>
          </w:p>
        </w:tc>
        <w:tc>
          <w:tcPr>
            <w:tcW w:w="2311" w:type="dxa"/>
          </w:tcPr>
          <w:p w:rsidR="007143CB" w:rsidRDefault="007143CB" w:rsidP="007143CB">
            <w:r>
              <w:t>130</w:t>
            </w:r>
          </w:p>
        </w:tc>
        <w:tc>
          <w:tcPr>
            <w:tcW w:w="2311" w:type="dxa"/>
          </w:tcPr>
          <w:p w:rsidR="007143CB" w:rsidRDefault="007143CB" w:rsidP="007143CB">
            <w:r>
              <w:t>155</w:t>
            </w:r>
          </w:p>
        </w:tc>
      </w:tr>
    </w:tbl>
    <w:p w:rsidR="00FB26D6" w:rsidRDefault="00FB26D6" w:rsidP="004B2C8D">
      <w:r>
        <w:t xml:space="preserve">The result shows that Depth First most was most efficient, but it also had highest global cost, which indicates that it was not admissible. Breadth First </w:t>
      </w:r>
      <w:r w:rsidR="00504F13">
        <w:t>search</w:t>
      </w:r>
      <w:r>
        <w:t xml:space="preserve"> was least efficient due to the larger </w:t>
      </w:r>
      <w:r>
        <w:lastRenderedPageBreak/>
        <w:t xml:space="preserve">language model, and the global cost was not the lowest, it was not admissible either. Branch and Bound </w:t>
      </w:r>
      <w:r w:rsidR="00504F13">
        <w:t>search</w:t>
      </w:r>
      <w:r w:rsidR="004B2C8D">
        <w:t xml:space="preserve"> had the middle efficiency and least global cost though the difference of the result between Branch and Bound and Depth First was “six” and  “one”, however</w:t>
      </w:r>
      <w:r w:rsidR="004B0B8E">
        <w:t xml:space="preserve"> 115 was not ensured to be the least cost of all possible sentences</w:t>
      </w:r>
      <w:r w:rsidR="004B2C8D">
        <w:t>, another test was needed to confirm that the Branch and Bound was admissible:</w:t>
      </w:r>
    </w:p>
    <w:p w:rsidR="004B2C8D" w:rsidRDefault="004B2C8D" w:rsidP="007C0D4C">
      <w:r>
        <w:t xml:space="preserve">Table </w:t>
      </w:r>
      <w:r w:rsidR="007C0D4C">
        <w:t>7</w:t>
      </w:r>
      <w:r>
        <w:t>:</w:t>
      </w:r>
      <w:r w:rsidRPr="00764D4C">
        <w:t xml:space="preserve"> </w:t>
      </w:r>
      <w:r>
        <w:t xml:space="preserve">Word Lattice results of different </w:t>
      </w:r>
      <w:r w:rsidR="00504F13">
        <w:t>searching method</w:t>
      </w:r>
      <w:r>
        <w:t>s when global cost was limited below 115.</w:t>
      </w:r>
    </w:p>
    <w:tbl>
      <w:tblPr>
        <w:tblStyle w:val="TableGrid"/>
        <w:tblW w:w="0" w:type="auto"/>
        <w:tblLook w:val="04A0" w:firstRow="1" w:lastRow="0" w:firstColumn="1" w:lastColumn="0" w:noHBand="0" w:noVBand="1"/>
      </w:tblPr>
      <w:tblGrid>
        <w:gridCol w:w="2310"/>
        <w:gridCol w:w="2310"/>
        <w:gridCol w:w="2311"/>
        <w:gridCol w:w="2311"/>
      </w:tblGrid>
      <w:tr w:rsidR="00A229CF" w:rsidTr="00A229CF">
        <w:tc>
          <w:tcPr>
            <w:tcW w:w="2310" w:type="dxa"/>
          </w:tcPr>
          <w:p w:rsidR="00A229CF" w:rsidRDefault="00EF0C9C" w:rsidP="00A229CF">
            <w:proofErr w:type="spellStart"/>
            <w:r>
              <w:t>getGlobalCost</w:t>
            </w:r>
            <w:proofErr w:type="spellEnd"/>
            <w:r>
              <w:t>&lt;115</w:t>
            </w:r>
          </w:p>
        </w:tc>
        <w:tc>
          <w:tcPr>
            <w:tcW w:w="2310" w:type="dxa"/>
          </w:tcPr>
          <w:p w:rsidR="00A229CF" w:rsidRDefault="00A229CF" w:rsidP="00A229CF">
            <w:r>
              <w:t>Branch and Bound</w:t>
            </w:r>
          </w:p>
        </w:tc>
        <w:tc>
          <w:tcPr>
            <w:tcW w:w="2311" w:type="dxa"/>
          </w:tcPr>
          <w:p w:rsidR="00A229CF" w:rsidRDefault="00A229CF" w:rsidP="00A229CF">
            <w:r>
              <w:t>Breadth First</w:t>
            </w:r>
          </w:p>
        </w:tc>
        <w:tc>
          <w:tcPr>
            <w:tcW w:w="2311" w:type="dxa"/>
          </w:tcPr>
          <w:p w:rsidR="00A229CF" w:rsidRDefault="00A229CF" w:rsidP="00A229CF">
            <w:r>
              <w:t>Depth First</w:t>
            </w:r>
          </w:p>
        </w:tc>
      </w:tr>
      <w:tr w:rsidR="005B2428" w:rsidTr="00A229CF">
        <w:tc>
          <w:tcPr>
            <w:tcW w:w="2310" w:type="dxa"/>
          </w:tcPr>
          <w:p w:rsidR="005B2428" w:rsidRDefault="005B2428" w:rsidP="00A229CF">
            <w:r>
              <w:t>Efficiency</w:t>
            </w:r>
          </w:p>
        </w:tc>
        <w:tc>
          <w:tcPr>
            <w:tcW w:w="2310" w:type="dxa"/>
          </w:tcPr>
          <w:p w:rsidR="005B2428" w:rsidRDefault="005B2428" w:rsidP="00A229CF">
            <w:r>
              <w:t>Search fails</w:t>
            </w:r>
          </w:p>
        </w:tc>
        <w:tc>
          <w:tcPr>
            <w:tcW w:w="2311" w:type="dxa"/>
          </w:tcPr>
          <w:p w:rsidR="005B2428" w:rsidRDefault="005B2428" w:rsidP="005B2428">
            <w:r>
              <w:t>Search fails</w:t>
            </w:r>
          </w:p>
        </w:tc>
        <w:tc>
          <w:tcPr>
            <w:tcW w:w="2311" w:type="dxa"/>
          </w:tcPr>
          <w:p w:rsidR="005B2428" w:rsidRDefault="005B2428" w:rsidP="005B2428">
            <w:r>
              <w:t>Search fails</w:t>
            </w:r>
          </w:p>
        </w:tc>
      </w:tr>
      <w:tr w:rsidR="005B2428" w:rsidTr="00A229CF">
        <w:tc>
          <w:tcPr>
            <w:tcW w:w="2310" w:type="dxa"/>
          </w:tcPr>
          <w:p w:rsidR="005B2428" w:rsidRDefault="005B2428" w:rsidP="00A229CF">
            <w:r>
              <w:t>No. of iterations</w:t>
            </w:r>
          </w:p>
        </w:tc>
        <w:tc>
          <w:tcPr>
            <w:tcW w:w="2310" w:type="dxa"/>
          </w:tcPr>
          <w:p w:rsidR="005B2428" w:rsidRDefault="005B2428" w:rsidP="00A229CF">
            <w:r>
              <w:t>79</w:t>
            </w:r>
          </w:p>
        </w:tc>
        <w:tc>
          <w:tcPr>
            <w:tcW w:w="2311" w:type="dxa"/>
          </w:tcPr>
          <w:p w:rsidR="005B2428" w:rsidRDefault="005B2428" w:rsidP="005B2428">
            <w:r>
              <w:t>79</w:t>
            </w:r>
          </w:p>
        </w:tc>
        <w:tc>
          <w:tcPr>
            <w:tcW w:w="2311" w:type="dxa"/>
          </w:tcPr>
          <w:p w:rsidR="005B2428" w:rsidRDefault="005B2428" w:rsidP="005B2428">
            <w:r>
              <w:t>79</w:t>
            </w:r>
          </w:p>
        </w:tc>
      </w:tr>
      <w:tr w:rsidR="00A229CF" w:rsidTr="00A229CF">
        <w:tc>
          <w:tcPr>
            <w:tcW w:w="2310" w:type="dxa"/>
          </w:tcPr>
          <w:p w:rsidR="00A229CF" w:rsidRDefault="00A229CF" w:rsidP="00A229CF">
            <w:r>
              <w:t>Result</w:t>
            </w:r>
          </w:p>
        </w:tc>
        <w:tc>
          <w:tcPr>
            <w:tcW w:w="2310" w:type="dxa"/>
          </w:tcPr>
          <w:p w:rsidR="00A229CF" w:rsidRDefault="00A229CF" w:rsidP="00A229CF">
            <w:r>
              <w:t>-</w:t>
            </w:r>
          </w:p>
        </w:tc>
        <w:tc>
          <w:tcPr>
            <w:tcW w:w="2311" w:type="dxa"/>
          </w:tcPr>
          <w:p w:rsidR="00A229CF" w:rsidRDefault="005B2428" w:rsidP="00A229CF">
            <w:r>
              <w:t>-</w:t>
            </w:r>
          </w:p>
        </w:tc>
        <w:tc>
          <w:tcPr>
            <w:tcW w:w="2311" w:type="dxa"/>
          </w:tcPr>
          <w:p w:rsidR="00A229CF" w:rsidRDefault="005B2428" w:rsidP="00A229CF">
            <w:r>
              <w:t>-</w:t>
            </w:r>
          </w:p>
        </w:tc>
      </w:tr>
      <w:tr w:rsidR="005B2428" w:rsidTr="00A229CF">
        <w:tc>
          <w:tcPr>
            <w:tcW w:w="2310" w:type="dxa"/>
          </w:tcPr>
          <w:p w:rsidR="005B2428" w:rsidRDefault="005B2428" w:rsidP="00A229CF">
            <w:r>
              <w:t>Global cost</w:t>
            </w:r>
          </w:p>
        </w:tc>
        <w:tc>
          <w:tcPr>
            <w:tcW w:w="2310" w:type="dxa"/>
          </w:tcPr>
          <w:p w:rsidR="005B2428" w:rsidRDefault="005B2428" w:rsidP="005B2428">
            <w:r>
              <w:t>Increase along iterations</w:t>
            </w:r>
          </w:p>
        </w:tc>
        <w:tc>
          <w:tcPr>
            <w:tcW w:w="2311" w:type="dxa"/>
          </w:tcPr>
          <w:p w:rsidR="005B2428" w:rsidRDefault="005B2428" w:rsidP="005B2428">
            <w:r>
              <w:t>Varying with no order</w:t>
            </w:r>
          </w:p>
        </w:tc>
        <w:tc>
          <w:tcPr>
            <w:tcW w:w="2311" w:type="dxa"/>
          </w:tcPr>
          <w:p w:rsidR="005B2428" w:rsidRDefault="005B2428" w:rsidP="005B2428">
            <w:r>
              <w:t>Varying with no order</w:t>
            </w:r>
          </w:p>
        </w:tc>
      </w:tr>
    </w:tbl>
    <w:p w:rsidR="00954747" w:rsidRDefault="00954747" w:rsidP="00877BB0">
      <w:r>
        <w:t xml:space="preserve">There was no result for the global cost less than 115, which means 115 was the least cost of all possible sentence, therefore, the branch and bound </w:t>
      </w:r>
      <w:r w:rsidR="00504F13">
        <w:t>search</w:t>
      </w:r>
      <w:r>
        <w:t xml:space="preserve"> was admissible. In addition, the trend</w:t>
      </w:r>
      <w:r w:rsidR="004B0B8E">
        <w:t>s</w:t>
      </w:r>
      <w:r>
        <w:t xml:space="preserve"> of the global costs along the itera</w:t>
      </w:r>
      <w:r w:rsidR="004B0B8E">
        <w:t>ti</w:t>
      </w:r>
      <w:r>
        <w:t>ons</w:t>
      </w:r>
      <w:r w:rsidR="004B0B8E">
        <w:t xml:space="preserve"> were different. In Branch and Bound </w:t>
      </w:r>
      <w:r w:rsidR="00504F13">
        <w:t>search</w:t>
      </w:r>
      <w:r w:rsidR="004B0B8E">
        <w:t xml:space="preserve">, the global cost grew along the iterations but the others did not, which means </w:t>
      </w:r>
      <w:r w:rsidR="006D1D64">
        <w:t xml:space="preserve">Branch and Bound </w:t>
      </w:r>
      <w:r w:rsidR="00504F13">
        <w:t>search</w:t>
      </w:r>
      <w:r w:rsidR="006D1D64">
        <w:t xml:space="preserve"> follows the path of growing cost until it finds a solution, and the solution is the best solution, since other solution if continue to be discovered will cost more than this.</w:t>
      </w:r>
      <w:r w:rsidR="00A843A7">
        <w:t xml:space="preserve"> However, depth first search always choose the last </w:t>
      </w:r>
      <w:r w:rsidR="00B31228">
        <w:t xml:space="preserve">explored node, which means it would </w:t>
      </w:r>
      <w:r w:rsidR="00877BB0">
        <w:t>find the solution that is in the last of other solutions explored, and it is not necessarily the best solution</w:t>
      </w:r>
      <w:bookmarkStart w:id="0" w:name="_GoBack"/>
      <w:bookmarkEnd w:id="0"/>
      <w:r w:rsidR="001D1B8D">
        <w:t>. Breadth first search always choose the first explored node in open, which means it would find the solution that explored first than other solutions</w:t>
      </w:r>
      <w:r w:rsidR="00877BB0">
        <w:t>, and it is not necessarily the best solution</w:t>
      </w:r>
      <w:r w:rsidR="001D1B8D">
        <w:t>.</w:t>
      </w:r>
      <w:r w:rsidR="006D1D64">
        <w:t xml:space="preserve"> Thus, the Branch and Bound </w:t>
      </w:r>
      <w:r w:rsidR="00504F13">
        <w:t>search</w:t>
      </w:r>
      <w:r w:rsidR="006D1D64">
        <w:t xml:space="preserve"> is always admissible</w:t>
      </w:r>
      <w:r w:rsidR="003426CE">
        <w:t xml:space="preserve">, while the others could be admissible when limited the global cost: </w:t>
      </w:r>
    </w:p>
    <w:p w:rsidR="00A229CF" w:rsidRDefault="00954747" w:rsidP="007C0D4C">
      <w:r>
        <w:t xml:space="preserve">Table </w:t>
      </w:r>
      <w:r w:rsidR="007C0D4C">
        <w:t>8</w:t>
      </w:r>
      <w:r>
        <w:t>:</w:t>
      </w:r>
      <w:r w:rsidRPr="00764D4C">
        <w:t xml:space="preserve"> </w:t>
      </w:r>
      <w:r>
        <w:t xml:space="preserve">Word Lattice results of different </w:t>
      </w:r>
      <w:r w:rsidR="00504F13">
        <w:t>searching method</w:t>
      </w:r>
      <w:r>
        <w:t>s when global cost was limited below or equal to 115.</w:t>
      </w:r>
    </w:p>
    <w:tbl>
      <w:tblPr>
        <w:tblStyle w:val="TableGrid"/>
        <w:tblW w:w="0" w:type="auto"/>
        <w:tblLook w:val="04A0" w:firstRow="1" w:lastRow="0" w:firstColumn="1" w:lastColumn="0" w:noHBand="0" w:noVBand="1"/>
      </w:tblPr>
      <w:tblGrid>
        <w:gridCol w:w="2310"/>
        <w:gridCol w:w="2310"/>
        <w:gridCol w:w="2311"/>
        <w:gridCol w:w="2311"/>
      </w:tblGrid>
      <w:tr w:rsidR="00EF0C9C" w:rsidTr="00EF0C9C">
        <w:tc>
          <w:tcPr>
            <w:tcW w:w="2310" w:type="dxa"/>
          </w:tcPr>
          <w:p w:rsidR="00EF0C9C" w:rsidRDefault="00EF0C9C" w:rsidP="00C30963">
            <w:proofErr w:type="spellStart"/>
            <w:r>
              <w:t>getGlobalCost</w:t>
            </w:r>
            <w:proofErr w:type="spellEnd"/>
            <w:r>
              <w:t>&lt;</w:t>
            </w:r>
            <w:r w:rsidR="00C30963">
              <w:t>=115</w:t>
            </w:r>
          </w:p>
        </w:tc>
        <w:tc>
          <w:tcPr>
            <w:tcW w:w="2310" w:type="dxa"/>
          </w:tcPr>
          <w:p w:rsidR="00EF0C9C" w:rsidRDefault="00EF0C9C" w:rsidP="00EF0C9C">
            <w:r>
              <w:t>Branch and Bound</w:t>
            </w:r>
          </w:p>
        </w:tc>
        <w:tc>
          <w:tcPr>
            <w:tcW w:w="2311" w:type="dxa"/>
          </w:tcPr>
          <w:p w:rsidR="00EF0C9C" w:rsidRDefault="00EF0C9C" w:rsidP="00EF0C9C">
            <w:r>
              <w:t>Breadth First</w:t>
            </w:r>
          </w:p>
        </w:tc>
        <w:tc>
          <w:tcPr>
            <w:tcW w:w="2311" w:type="dxa"/>
          </w:tcPr>
          <w:p w:rsidR="00EF0C9C" w:rsidRDefault="00EF0C9C" w:rsidP="00EF0C9C">
            <w:r>
              <w:t>Depth First</w:t>
            </w:r>
          </w:p>
        </w:tc>
      </w:tr>
      <w:tr w:rsidR="00EF0C9C" w:rsidTr="00EF0C9C">
        <w:tc>
          <w:tcPr>
            <w:tcW w:w="2310" w:type="dxa"/>
          </w:tcPr>
          <w:p w:rsidR="00EF0C9C" w:rsidRDefault="00EF0C9C" w:rsidP="00EF0C9C">
            <w:r>
              <w:t>Efficiency</w:t>
            </w:r>
          </w:p>
        </w:tc>
        <w:tc>
          <w:tcPr>
            <w:tcW w:w="2310" w:type="dxa"/>
          </w:tcPr>
          <w:p w:rsidR="00EF0C9C" w:rsidRDefault="00EF0C9C" w:rsidP="00EF0C9C">
            <w:r>
              <w:t>0.455</w:t>
            </w:r>
          </w:p>
        </w:tc>
        <w:tc>
          <w:tcPr>
            <w:tcW w:w="2311" w:type="dxa"/>
          </w:tcPr>
          <w:p w:rsidR="00EF0C9C" w:rsidRDefault="00EF0C9C" w:rsidP="00EF0C9C">
            <w:r>
              <w:t>0.125</w:t>
            </w:r>
          </w:p>
        </w:tc>
        <w:tc>
          <w:tcPr>
            <w:tcW w:w="2311" w:type="dxa"/>
          </w:tcPr>
          <w:p w:rsidR="00EF0C9C" w:rsidRDefault="00EF0C9C" w:rsidP="00EF0C9C">
            <w:r>
              <w:t>0.625</w:t>
            </w:r>
          </w:p>
        </w:tc>
      </w:tr>
      <w:tr w:rsidR="00EF0C9C" w:rsidTr="00EF0C9C">
        <w:tc>
          <w:tcPr>
            <w:tcW w:w="2310" w:type="dxa"/>
          </w:tcPr>
          <w:p w:rsidR="00EF0C9C" w:rsidRDefault="00EF0C9C" w:rsidP="00EF0C9C">
            <w:r>
              <w:t>No. of iterations</w:t>
            </w:r>
          </w:p>
        </w:tc>
        <w:tc>
          <w:tcPr>
            <w:tcW w:w="2310" w:type="dxa"/>
          </w:tcPr>
          <w:p w:rsidR="00EF0C9C" w:rsidRDefault="00EF0C9C" w:rsidP="00EF0C9C">
            <w:r>
              <w:t>11</w:t>
            </w:r>
          </w:p>
        </w:tc>
        <w:tc>
          <w:tcPr>
            <w:tcW w:w="2311" w:type="dxa"/>
          </w:tcPr>
          <w:p w:rsidR="00EF0C9C" w:rsidRDefault="00EF0C9C" w:rsidP="00EF0C9C">
            <w:r>
              <w:t>40</w:t>
            </w:r>
          </w:p>
        </w:tc>
        <w:tc>
          <w:tcPr>
            <w:tcW w:w="2311" w:type="dxa"/>
          </w:tcPr>
          <w:p w:rsidR="00EF0C9C" w:rsidRDefault="00EF0C9C" w:rsidP="00EF0C9C">
            <w:r>
              <w:t>8</w:t>
            </w:r>
          </w:p>
        </w:tc>
      </w:tr>
      <w:tr w:rsidR="00EF0C9C" w:rsidTr="00EF0C9C">
        <w:tc>
          <w:tcPr>
            <w:tcW w:w="2310" w:type="dxa"/>
          </w:tcPr>
          <w:p w:rsidR="00EF0C9C" w:rsidRDefault="00EF0C9C" w:rsidP="00EF0C9C">
            <w:r>
              <w:t>Result</w:t>
            </w:r>
          </w:p>
        </w:tc>
        <w:tc>
          <w:tcPr>
            <w:tcW w:w="2310" w:type="dxa"/>
          </w:tcPr>
          <w:p w:rsidR="00EF0C9C" w:rsidRDefault="00EF0C9C" w:rsidP="00EF0C9C">
            <w:r>
              <w:t>Radio volume down six</w:t>
            </w:r>
          </w:p>
        </w:tc>
        <w:tc>
          <w:tcPr>
            <w:tcW w:w="2311" w:type="dxa"/>
          </w:tcPr>
          <w:p w:rsidR="00EF0C9C" w:rsidRDefault="00EF0C9C" w:rsidP="00EF0C9C">
            <w:r>
              <w:t>Radio volume down six</w:t>
            </w:r>
          </w:p>
        </w:tc>
        <w:tc>
          <w:tcPr>
            <w:tcW w:w="2311" w:type="dxa"/>
          </w:tcPr>
          <w:p w:rsidR="00EF0C9C" w:rsidRDefault="00EF0C9C" w:rsidP="00EF0C9C">
            <w:r>
              <w:t>Radio volume down six</w:t>
            </w:r>
          </w:p>
        </w:tc>
      </w:tr>
      <w:tr w:rsidR="00EF0C9C" w:rsidTr="00EF0C9C">
        <w:tc>
          <w:tcPr>
            <w:tcW w:w="2310" w:type="dxa"/>
          </w:tcPr>
          <w:p w:rsidR="00EF0C9C" w:rsidRDefault="00EF0C9C" w:rsidP="00EF0C9C">
            <w:r>
              <w:t>Global cost</w:t>
            </w:r>
          </w:p>
        </w:tc>
        <w:tc>
          <w:tcPr>
            <w:tcW w:w="2310" w:type="dxa"/>
          </w:tcPr>
          <w:p w:rsidR="00EF0C9C" w:rsidRDefault="00EF0C9C" w:rsidP="00EF0C9C">
            <w:r>
              <w:t>115</w:t>
            </w:r>
          </w:p>
        </w:tc>
        <w:tc>
          <w:tcPr>
            <w:tcW w:w="2311" w:type="dxa"/>
          </w:tcPr>
          <w:p w:rsidR="00EF0C9C" w:rsidRDefault="00EF0C9C" w:rsidP="00EF0C9C">
            <w:r>
              <w:t>115</w:t>
            </w:r>
          </w:p>
        </w:tc>
        <w:tc>
          <w:tcPr>
            <w:tcW w:w="2311" w:type="dxa"/>
          </w:tcPr>
          <w:p w:rsidR="00EF0C9C" w:rsidRDefault="00EF0C9C" w:rsidP="00EF0C9C">
            <w:r>
              <w:t>115</w:t>
            </w:r>
          </w:p>
        </w:tc>
      </w:tr>
    </w:tbl>
    <w:p w:rsidR="00EF0C9C" w:rsidRDefault="003426CE" w:rsidP="003426CE">
      <w:r>
        <w:t>They all found the best solution. However, in this case, the Depth First search was most efficient.</w:t>
      </w:r>
      <w:r w:rsidR="00FD10FF">
        <w:t xml:space="preserve"> The reason of that Breadth First search and Depth First search were admissible here was because there was only one solution, if there were more than 1 solution, they would find one of those solutions but it </w:t>
      </w:r>
      <w:r w:rsidR="00BD4152">
        <w:t>would be not necessarily the best.</w:t>
      </w:r>
    </w:p>
    <w:p w:rsidR="00D544FA" w:rsidRDefault="003426CE" w:rsidP="003426CE">
      <w:r>
        <w:t>In conclusion, Branch and Bound search is always admissible, Breadth First search and Depth First search are not always admissible.</w:t>
      </w:r>
    </w:p>
    <w:p w:rsidR="00D544FA" w:rsidRDefault="00D544FA">
      <w:r>
        <w:br w:type="page"/>
      </w:r>
    </w:p>
    <w:p w:rsidR="001C7BA9" w:rsidRDefault="00FC4F43" w:rsidP="001C7BA9">
      <w:pPr>
        <w:pStyle w:val="Subtitle"/>
      </w:pPr>
      <w:r>
        <w:lastRenderedPageBreak/>
        <w:t xml:space="preserve"> </w:t>
      </w:r>
      <w:r w:rsidR="001C7BA9">
        <w:t>Experiment 2:</w:t>
      </w:r>
    </w:p>
    <w:p w:rsidR="00FD6044" w:rsidRDefault="001C7BA9" w:rsidP="00C5688D">
      <w:r>
        <w:rPr>
          <w:noProof/>
        </w:rPr>
        <mc:AlternateContent>
          <mc:Choice Requires="wpg">
            <w:drawing>
              <wp:anchor distT="0" distB="0" distL="114300" distR="114300" simplePos="0" relativeHeight="251658240" behindDoc="0" locked="0" layoutInCell="1" allowOverlap="1" wp14:anchorId="48F711D6" wp14:editId="49741223">
                <wp:simplePos x="0" y="0"/>
                <wp:positionH relativeFrom="column">
                  <wp:posOffset>-453390</wp:posOffset>
                </wp:positionH>
                <wp:positionV relativeFrom="paragraph">
                  <wp:posOffset>817880</wp:posOffset>
                </wp:positionV>
                <wp:extent cx="6885305" cy="5636895"/>
                <wp:effectExtent l="0" t="0" r="10795" b="20955"/>
                <wp:wrapTopAndBottom/>
                <wp:docPr id="40" name="Group 40"/>
                <wp:cNvGraphicFramePr/>
                <a:graphic xmlns:a="http://schemas.openxmlformats.org/drawingml/2006/main">
                  <a:graphicData uri="http://schemas.microsoft.com/office/word/2010/wordprocessingGroup">
                    <wpg:wgp>
                      <wpg:cNvGrpSpPr/>
                      <wpg:grpSpPr>
                        <a:xfrm>
                          <a:off x="0" y="0"/>
                          <a:ext cx="6885305" cy="5636895"/>
                          <a:chOff x="0" y="0"/>
                          <a:chExt cx="6885400" cy="5637262"/>
                        </a:xfrm>
                      </wpg:grpSpPr>
                      <wps:wsp>
                        <wps:cNvPr id="1" name="Rectangle 1"/>
                        <wps:cNvSpPr/>
                        <wps:spPr>
                          <a:xfrm>
                            <a:off x="2655735" y="0"/>
                            <a:ext cx="969630" cy="6438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1B8D" w:rsidRDefault="001D1B8D" w:rsidP="0007087B">
                              <w:pPr>
                                <w:jc w:val="center"/>
                                <w:rPr>
                                  <w:sz w:val="18"/>
                                  <w:szCs w:val="18"/>
                                </w:rPr>
                              </w:pPr>
                              <w:r w:rsidRPr="0007087B">
                                <w:rPr>
                                  <w:sz w:val="18"/>
                                  <w:szCs w:val="18"/>
                                </w:rPr>
                                <w:t>*start*</w:t>
                              </w:r>
                            </w:p>
                            <w:p w:rsidR="001D1B8D" w:rsidRPr="0007087B" w:rsidRDefault="001D1B8D" w:rsidP="0007087B">
                              <w:pPr>
                                <w:jc w:val="center"/>
                                <w:rPr>
                                  <w:sz w:val="18"/>
                                  <w:szCs w:val="18"/>
                                </w:rPr>
                              </w:pPr>
                              <w:r>
                                <w:rPr>
                                  <w:sz w:val="18"/>
                                  <w:szCs w:val="18"/>
                                </w:rPr>
                                <w:t>Global cost: 0</w:t>
                              </w:r>
                            </w:p>
                            <w:p w:rsidR="001D1B8D" w:rsidRDefault="001D1B8D" w:rsidP="0007087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655735" y="1439186"/>
                            <a:ext cx="969630" cy="6438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1B8D" w:rsidRDefault="001D1B8D" w:rsidP="005A4DD6">
                              <w:pPr>
                                <w:jc w:val="center"/>
                                <w:rPr>
                                  <w:sz w:val="18"/>
                                  <w:szCs w:val="18"/>
                                </w:rPr>
                              </w:pPr>
                              <w:r w:rsidRPr="00866FC8">
                                <w:rPr>
                                  <w:sz w:val="18"/>
                                  <w:szCs w:val="18"/>
                                </w:rPr>
                                <w:t>Flea</w:t>
                              </w:r>
                            </w:p>
                            <w:p w:rsidR="001D1B8D" w:rsidRPr="00866FC8" w:rsidRDefault="001D1B8D" w:rsidP="005A4DD6">
                              <w:pPr>
                                <w:jc w:val="center"/>
                                <w:rPr>
                                  <w:sz w:val="18"/>
                                  <w:szCs w:val="18"/>
                                </w:rPr>
                              </w:pPr>
                              <w:r>
                                <w:rPr>
                                  <w:sz w:val="18"/>
                                  <w:szCs w:val="18"/>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152939" y="1001864"/>
                            <a:ext cx="969630" cy="6438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1B8D" w:rsidRDefault="001D1B8D" w:rsidP="005A4DD6">
                              <w:pPr>
                                <w:jc w:val="center"/>
                                <w:rPr>
                                  <w:sz w:val="18"/>
                                  <w:szCs w:val="18"/>
                                </w:rPr>
                              </w:pPr>
                              <w:r w:rsidRPr="00866FC8">
                                <w:rPr>
                                  <w:sz w:val="18"/>
                                  <w:szCs w:val="18"/>
                                </w:rPr>
                                <w:t>Please</w:t>
                              </w:r>
                            </w:p>
                            <w:p w:rsidR="001D1B8D" w:rsidRPr="00866FC8" w:rsidRDefault="001D1B8D" w:rsidP="005A4DD6">
                              <w:pPr>
                                <w:jc w:val="center"/>
                                <w:rPr>
                                  <w:sz w:val="18"/>
                                  <w:szCs w:val="18"/>
                                </w:rPr>
                              </w:pPr>
                              <w:r>
                                <w:rPr>
                                  <w:sz w:val="18"/>
                                  <w:szCs w:val="18"/>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349363" y="1041621"/>
                            <a:ext cx="969630" cy="6438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1B8D" w:rsidRDefault="001D1B8D" w:rsidP="005A4DD6">
                              <w:pPr>
                                <w:jc w:val="center"/>
                                <w:rPr>
                                  <w:sz w:val="18"/>
                                  <w:szCs w:val="18"/>
                                </w:rPr>
                              </w:pPr>
                              <w:r w:rsidRPr="00866FC8">
                                <w:rPr>
                                  <w:sz w:val="18"/>
                                  <w:szCs w:val="18"/>
                                </w:rPr>
                                <w:t>Freeze</w:t>
                              </w:r>
                            </w:p>
                            <w:p w:rsidR="001D1B8D" w:rsidRPr="00866FC8" w:rsidRDefault="001D1B8D" w:rsidP="005A4DD6">
                              <w:pPr>
                                <w:jc w:val="center"/>
                                <w:rPr>
                                  <w:sz w:val="18"/>
                                  <w:szCs w:val="18"/>
                                </w:rPr>
                              </w:pPr>
                              <w:r>
                                <w:rPr>
                                  <w:sz w:val="18"/>
                                  <w:szCs w:val="18"/>
                                </w:rP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534601" y="2297927"/>
                            <a:ext cx="969630" cy="6438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1B8D" w:rsidRDefault="001D1B8D" w:rsidP="0007608E">
                              <w:pPr>
                                <w:jc w:val="center"/>
                                <w:rPr>
                                  <w:sz w:val="18"/>
                                  <w:szCs w:val="18"/>
                                </w:rPr>
                              </w:pPr>
                              <w:r w:rsidRPr="00866FC8">
                                <w:rPr>
                                  <w:sz w:val="18"/>
                                  <w:szCs w:val="18"/>
                                </w:rPr>
                                <w:t>Let</w:t>
                              </w:r>
                            </w:p>
                            <w:p w:rsidR="001D1B8D" w:rsidRPr="00866FC8" w:rsidRDefault="001D1B8D" w:rsidP="0007608E">
                              <w:pPr>
                                <w:jc w:val="center"/>
                                <w:rPr>
                                  <w:sz w:val="18"/>
                                  <w:szCs w:val="18"/>
                                </w:rPr>
                              </w:pPr>
                              <w:r>
                                <w:rPr>
                                  <w:sz w:val="18"/>
                                  <w:szCs w:val="18"/>
                                </w:rPr>
                                <w:t>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3888188"/>
                            <a:ext cx="969630" cy="6438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1B8D" w:rsidRDefault="001D1B8D" w:rsidP="0007608E">
                              <w:pPr>
                                <w:jc w:val="center"/>
                                <w:rPr>
                                  <w:sz w:val="18"/>
                                  <w:szCs w:val="18"/>
                                </w:rPr>
                              </w:pPr>
                              <w:r w:rsidRPr="00866FC8">
                                <w:rPr>
                                  <w:sz w:val="18"/>
                                  <w:szCs w:val="18"/>
                                </w:rPr>
                                <w:t>Know</w:t>
                              </w:r>
                            </w:p>
                            <w:p w:rsidR="001D1B8D" w:rsidRPr="00866FC8" w:rsidRDefault="001D1B8D" w:rsidP="0007608E">
                              <w:pPr>
                                <w:jc w:val="center"/>
                                <w:rPr>
                                  <w:sz w:val="18"/>
                                  <w:szCs w:val="18"/>
                                </w:rPr>
                              </w:pPr>
                              <w:r>
                                <w:rPr>
                                  <w:sz w:val="18"/>
                                  <w:szCs w:val="18"/>
                                </w:rPr>
                                <w:t>370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18052" y="2311069"/>
                            <a:ext cx="969630" cy="6438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1B8D" w:rsidRDefault="001D1B8D" w:rsidP="0007608E">
                              <w:pPr>
                                <w:jc w:val="center"/>
                                <w:rPr>
                                  <w:sz w:val="18"/>
                                  <w:szCs w:val="18"/>
                                </w:rPr>
                              </w:pPr>
                              <w:r w:rsidRPr="00866FC8">
                                <w:rPr>
                                  <w:sz w:val="18"/>
                                  <w:szCs w:val="18"/>
                                </w:rPr>
                                <w:t>Lettuce</w:t>
                              </w:r>
                            </w:p>
                            <w:p w:rsidR="001D1B8D" w:rsidRPr="00866FC8" w:rsidRDefault="001D1B8D" w:rsidP="0007608E">
                              <w:pPr>
                                <w:jc w:val="center"/>
                                <w:rPr>
                                  <w:sz w:val="18"/>
                                  <w:szCs w:val="18"/>
                                </w:rPr>
                              </w:pPr>
                              <w:r>
                                <w:rPr>
                                  <w:sz w:val="18"/>
                                  <w:szCs w:val="18"/>
                                </w:rPr>
                                <w:t>220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856382" y="2321781"/>
                            <a:ext cx="969630" cy="6438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1B8D" w:rsidRDefault="001D1B8D" w:rsidP="0007608E">
                              <w:pPr>
                                <w:jc w:val="center"/>
                                <w:rPr>
                                  <w:sz w:val="18"/>
                                  <w:szCs w:val="18"/>
                                </w:rPr>
                              </w:pPr>
                              <w:r w:rsidRPr="00866FC8">
                                <w:rPr>
                                  <w:sz w:val="18"/>
                                  <w:szCs w:val="18"/>
                                </w:rPr>
                                <w:t>Lettuce</w:t>
                              </w:r>
                            </w:p>
                            <w:p w:rsidR="001D1B8D" w:rsidRPr="00866FC8" w:rsidRDefault="001D1B8D" w:rsidP="0007608E">
                              <w:pPr>
                                <w:jc w:val="center"/>
                                <w:rPr>
                                  <w:sz w:val="18"/>
                                  <w:szCs w:val="18"/>
                                </w:rPr>
                              </w:pPr>
                              <w:r>
                                <w:rPr>
                                  <w:sz w:val="18"/>
                                  <w:szCs w:val="18"/>
                                </w:rPr>
                                <w:t>220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105231" y="3784821"/>
                            <a:ext cx="969630" cy="6438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1B8D" w:rsidRDefault="001D1B8D" w:rsidP="0007608E">
                              <w:pPr>
                                <w:jc w:val="center"/>
                                <w:rPr>
                                  <w:sz w:val="18"/>
                                  <w:szCs w:val="18"/>
                                </w:rPr>
                              </w:pPr>
                              <w:r w:rsidRPr="00866FC8">
                                <w:rPr>
                                  <w:sz w:val="18"/>
                                  <w:szCs w:val="18"/>
                                </w:rPr>
                                <w:t>Useless</w:t>
                              </w:r>
                            </w:p>
                            <w:p w:rsidR="001D1B8D" w:rsidRPr="00866FC8" w:rsidRDefault="001D1B8D" w:rsidP="0007608E">
                              <w:pPr>
                                <w:jc w:val="center"/>
                                <w:rPr>
                                  <w:sz w:val="18"/>
                                  <w:szCs w:val="18"/>
                                </w:rPr>
                              </w:pPr>
                              <w:r>
                                <w:rPr>
                                  <w:sz w:val="18"/>
                                  <w:szCs w:val="18"/>
                                </w:rPr>
                                <w:t>360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321781" y="3681454"/>
                            <a:ext cx="969630" cy="6438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1B8D" w:rsidRDefault="001D1B8D" w:rsidP="0007608E">
                              <w:pPr>
                                <w:jc w:val="center"/>
                                <w:rPr>
                                  <w:sz w:val="18"/>
                                  <w:szCs w:val="18"/>
                                </w:rPr>
                              </w:pPr>
                              <w:r w:rsidRPr="00866FC8">
                                <w:rPr>
                                  <w:sz w:val="18"/>
                                  <w:szCs w:val="18"/>
                                </w:rPr>
                                <w:t>Us</w:t>
                              </w:r>
                            </w:p>
                            <w:p w:rsidR="001D1B8D" w:rsidRPr="00866FC8" w:rsidRDefault="001D1B8D" w:rsidP="0007608E">
                              <w:pPr>
                                <w:jc w:val="center"/>
                                <w:rPr>
                                  <w:sz w:val="18"/>
                                  <w:szCs w:val="18"/>
                                </w:rPr>
                              </w:pPr>
                              <w:r>
                                <w:rPr>
                                  <w:sz w:val="18"/>
                                  <w:szCs w:val="18"/>
                                </w:rPr>
                                <w:t>180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168348" y="2305878"/>
                            <a:ext cx="969630" cy="6438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1B8D" w:rsidRDefault="001D1B8D" w:rsidP="00850BCC">
                              <w:pPr>
                                <w:jc w:val="center"/>
                                <w:rPr>
                                  <w:sz w:val="18"/>
                                  <w:szCs w:val="18"/>
                                </w:rPr>
                              </w:pPr>
                              <w:r w:rsidRPr="00866FC8">
                                <w:rPr>
                                  <w:sz w:val="18"/>
                                  <w:szCs w:val="18"/>
                                </w:rPr>
                                <w:t>Let</w:t>
                              </w:r>
                            </w:p>
                            <w:p w:rsidR="001D1B8D" w:rsidRPr="00866FC8" w:rsidRDefault="001D1B8D" w:rsidP="00850BCC">
                              <w:pPr>
                                <w:jc w:val="center"/>
                                <w:rPr>
                                  <w:sz w:val="18"/>
                                  <w:szCs w:val="18"/>
                                </w:rPr>
                              </w:pPr>
                              <w:r>
                                <w:rPr>
                                  <w:sz w:val="18"/>
                                  <w:szCs w:val="18"/>
                                </w:rPr>
                                <w:t>140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619708" y="3713259"/>
                            <a:ext cx="969630" cy="6438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1B8D" w:rsidRDefault="001D1B8D" w:rsidP="00850BCC">
                              <w:pPr>
                                <w:jc w:val="center"/>
                                <w:rPr>
                                  <w:sz w:val="18"/>
                                  <w:szCs w:val="18"/>
                                </w:rPr>
                              </w:pPr>
                              <w:r w:rsidRPr="00866FC8">
                                <w:rPr>
                                  <w:sz w:val="18"/>
                                  <w:szCs w:val="18"/>
                                </w:rPr>
                                <w:t>Useless</w:t>
                              </w:r>
                            </w:p>
                            <w:p w:rsidR="001D1B8D" w:rsidRPr="00866FC8" w:rsidRDefault="001D1B8D" w:rsidP="00850BCC">
                              <w:pPr>
                                <w:jc w:val="center"/>
                                <w:rPr>
                                  <w:sz w:val="18"/>
                                  <w:szCs w:val="18"/>
                                </w:rPr>
                              </w:pPr>
                              <w:r>
                                <w:rPr>
                                  <w:sz w:val="18"/>
                                  <w:szCs w:val="18"/>
                                </w:rPr>
                                <w:t>430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210462" y="4993419"/>
                            <a:ext cx="969630" cy="6438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1B8D" w:rsidRDefault="001D1B8D" w:rsidP="00850BCC">
                              <w:pPr>
                                <w:jc w:val="center"/>
                                <w:rPr>
                                  <w:sz w:val="18"/>
                                  <w:szCs w:val="18"/>
                                </w:rPr>
                              </w:pPr>
                              <w:r w:rsidRPr="00866FC8">
                                <w:rPr>
                                  <w:sz w:val="18"/>
                                  <w:szCs w:val="18"/>
                                </w:rPr>
                                <w:t>Know</w:t>
                              </w:r>
                            </w:p>
                            <w:p w:rsidR="001D1B8D" w:rsidRPr="00866FC8" w:rsidRDefault="001D1B8D" w:rsidP="00850BCC">
                              <w:pPr>
                                <w:jc w:val="center"/>
                                <w:rPr>
                                  <w:sz w:val="18"/>
                                  <w:szCs w:val="18"/>
                                </w:rPr>
                              </w:pPr>
                              <w:r>
                                <w:rPr>
                                  <w:sz w:val="18"/>
                                  <w:szCs w:val="18"/>
                                </w:rPr>
                                <w:t>290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530379" y="3737113"/>
                            <a:ext cx="969630" cy="6438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1B8D" w:rsidRDefault="001D1B8D" w:rsidP="00850BCC">
                              <w:pPr>
                                <w:jc w:val="center"/>
                                <w:rPr>
                                  <w:sz w:val="18"/>
                                  <w:szCs w:val="18"/>
                                </w:rPr>
                              </w:pPr>
                              <w:r w:rsidRPr="00866FC8">
                                <w:rPr>
                                  <w:sz w:val="18"/>
                                  <w:szCs w:val="18"/>
                                </w:rPr>
                                <w:t>Know</w:t>
                              </w:r>
                            </w:p>
                            <w:p w:rsidR="001D1B8D" w:rsidRPr="00866FC8" w:rsidRDefault="001D1B8D" w:rsidP="00850BCC">
                              <w:pPr>
                                <w:jc w:val="center"/>
                                <w:rPr>
                                  <w:sz w:val="18"/>
                                  <w:szCs w:val="18"/>
                                </w:rPr>
                              </w:pPr>
                              <w:r>
                                <w:rPr>
                                  <w:sz w:val="18"/>
                                  <w:szCs w:val="18"/>
                                </w:rPr>
                                <w:t>370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5653377" y="4993419"/>
                            <a:ext cx="969630" cy="6438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1B8D" w:rsidRDefault="001D1B8D" w:rsidP="00850BCC">
                              <w:pPr>
                                <w:jc w:val="center"/>
                                <w:rPr>
                                  <w:sz w:val="18"/>
                                  <w:szCs w:val="18"/>
                                </w:rPr>
                              </w:pPr>
                              <w:r w:rsidRPr="00866FC8">
                                <w:rPr>
                                  <w:sz w:val="18"/>
                                  <w:szCs w:val="18"/>
                                </w:rPr>
                                <w:t>Know</w:t>
                              </w:r>
                            </w:p>
                            <w:p w:rsidR="001D1B8D" w:rsidRPr="00866FC8" w:rsidRDefault="001D1B8D" w:rsidP="00850BCC">
                              <w:pPr>
                                <w:jc w:val="center"/>
                                <w:rPr>
                                  <w:sz w:val="18"/>
                                  <w:szCs w:val="18"/>
                                </w:rPr>
                              </w:pPr>
                              <w:r>
                                <w:rPr>
                                  <w:sz w:val="18"/>
                                  <w:szCs w:val="18"/>
                                </w:rPr>
                                <w:t>360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915770" y="3681454"/>
                            <a:ext cx="969630" cy="6438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1B8D" w:rsidRDefault="001D1B8D" w:rsidP="00850BCC">
                              <w:pPr>
                                <w:jc w:val="center"/>
                                <w:rPr>
                                  <w:sz w:val="18"/>
                                  <w:szCs w:val="18"/>
                                </w:rPr>
                              </w:pPr>
                              <w:r w:rsidRPr="00866FC8">
                                <w:rPr>
                                  <w:sz w:val="18"/>
                                  <w:szCs w:val="18"/>
                                </w:rPr>
                                <w:t>Us</w:t>
                              </w:r>
                            </w:p>
                            <w:p w:rsidR="001D1B8D" w:rsidRPr="00866FC8" w:rsidRDefault="001D1B8D" w:rsidP="00850BCC">
                              <w:pPr>
                                <w:jc w:val="center"/>
                                <w:rPr>
                                  <w:sz w:val="18"/>
                                  <w:szCs w:val="18"/>
                                </w:rPr>
                              </w:pPr>
                              <w:r>
                                <w:rPr>
                                  <w:sz w:val="18"/>
                                  <w:szCs w:val="18"/>
                                </w:rPr>
                                <w:t>250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Down Arrow 22"/>
                        <wps:cNvSpPr/>
                        <wps:spPr>
                          <a:xfrm>
                            <a:off x="3037398" y="747423"/>
                            <a:ext cx="492966" cy="5714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1B8D" w:rsidRDefault="001D1B8D" w:rsidP="00BC37C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Down Arrow 24"/>
                        <wps:cNvSpPr/>
                        <wps:spPr>
                          <a:xfrm rot="1090093">
                            <a:off x="732935" y="1708322"/>
                            <a:ext cx="492966" cy="5714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1B8D" w:rsidRDefault="001D1B8D" w:rsidP="00BC37C7">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Down Arrow 25"/>
                        <wps:cNvSpPr/>
                        <wps:spPr>
                          <a:xfrm rot="20655049">
                            <a:off x="1876508" y="1701881"/>
                            <a:ext cx="492966" cy="5714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1B8D" w:rsidRDefault="001D1B8D" w:rsidP="00BC37C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Down Arrow 26"/>
                        <wps:cNvSpPr/>
                        <wps:spPr>
                          <a:xfrm rot="691546">
                            <a:off x="424548" y="3169864"/>
                            <a:ext cx="492966" cy="5714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Down Arrow 27"/>
                        <wps:cNvSpPr/>
                        <wps:spPr>
                          <a:xfrm rot="789727">
                            <a:off x="1558455" y="3148717"/>
                            <a:ext cx="492966" cy="5714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Down Arrow 28"/>
                        <wps:cNvSpPr/>
                        <wps:spPr>
                          <a:xfrm rot="19937738">
                            <a:off x="2449001" y="2941983"/>
                            <a:ext cx="492966" cy="5714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1B8D" w:rsidRDefault="001D1B8D" w:rsidP="00BC37C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Down Arrow 29"/>
                        <wps:cNvSpPr/>
                        <wps:spPr>
                          <a:xfrm>
                            <a:off x="2437772" y="4382660"/>
                            <a:ext cx="739584" cy="5714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1B8D" w:rsidRPr="00BC37C7" w:rsidRDefault="001D1B8D" w:rsidP="00BC37C7">
                              <w:pPr>
                                <w:jc w:val="center"/>
                                <w:rPr>
                                  <w:sz w:val="18"/>
                                  <w:szCs w:val="18"/>
                                </w:rPr>
                              </w:pPr>
                              <w:r w:rsidRPr="00BC37C7">
                                <w:rPr>
                                  <w:sz w:val="18"/>
                                  <w:szCs w:val="18"/>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Down Arrow 30"/>
                        <wps:cNvSpPr/>
                        <wps:spPr>
                          <a:xfrm rot="679249">
                            <a:off x="4400655" y="1765190"/>
                            <a:ext cx="492966" cy="5714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1B8D" w:rsidRDefault="001D1B8D" w:rsidP="00BC37C7">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Down Arrow 32"/>
                        <wps:cNvSpPr/>
                        <wps:spPr>
                          <a:xfrm rot="587660">
                            <a:off x="6162262" y="4418726"/>
                            <a:ext cx="492966" cy="5714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Down Arrow 33"/>
                        <wps:cNvSpPr/>
                        <wps:spPr>
                          <a:xfrm rot="20656492">
                            <a:off x="6114553" y="2973788"/>
                            <a:ext cx="492966" cy="5714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1B8D" w:rsidRDefault="001D1B8D" w:rsidP="00BC37C7">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Down Arrow 34"/>
                        <wps:cNvSpPr/>
                        <wps:spPr>
                          <a:xfrm rot="623775">
                            <a:off x="5152445" y="3124863"/>
                            <a:ext cx="492966" cy="5714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Down Arrow 35"/>
                        <wps:cNvSpPr/>
                        <wps:spPr>
                          <a:xfrm rot="20179543">
                            <a:off x="5295568" y="1637969"/>
                            <a:ext cx="492966" cy="5714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1B8D" w:rsidRDefault="001D1B8D" w:rsidP="00BC37C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Down Arrow 36"/>
                        <wps:cNvSpPr/>
                        <wps:spPr>
                          <a:xfrm rot="533292">
                            <a:off x="3991554" y="3108960"/>
                            <a:ext cx="492966" cy="5714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Down Arrow 38"/>
                        <wps:cNvSpPr/>
                        <wps:spPr>
                          <a:xfrm rot="18923902">
                            <a:off x="3864334" y="477078"/>
                            <a:ext cx="492760" cy="5708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1B8D" w:rsidRDefault="001D1B8D" w:rsidP="00BC37C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Down Arrow 39"/>
                        <wps:cNvSpPr/>
                        <wps:spPr>
                          <a:xfrm rot="2508250">
                            <a:off x="2075290" y="445273"/>
                            <a:ext cx="492760" cy="5708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1B8D" w:rsidRDefault="001D1B8D" w:rsidP="00BC37C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0" o:spid="_x0000_s1026" style="position:absolute;margin-left:-35.7pt;margin-top:64.4pt;width:542.15pt;height:443.85pt;z-index:251658240" coordsize="68854,56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">
                <v:rect id="Rectangle 1" o:spid="_x0000_s1027" style="position:absolute;left:26557;width:9696;height:6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textbox>
                    <w:txbxContent>
                      <w:p w:rsidR="001D1B8D" w:rsidRDefault="001D1B8D" w:rsidP="0007087B">
                        <w:pPr>
                          <w:jc w:val="center"/>
                          <w:rPr>
                            <w:sz w:val="18"/>
                            <w:szCs w:val="18"/>
                          </w:rPr>
                        </w:pPr>
                        <w:r w:rsidRPr="0007087B">
                          <w:rPr>
                            <w:sz w:val="18"/>
                            <w:szCs w:val="18"/>
                          </w:rPr>
                          <w:t>*start*</w:t>
                        </w:r>
                      </w:p>
                      <w:p w:rsidR="001D1B8D" w:rsidRPr="0007087B" w:rsidRDefault="001D1B8D" w:rsidP="0007087B">
                        <w:pPr>
                          <w:jc w:val="center"/>
                          <w:rPr>
                            <w:sz w:val="18"/>
                            <w:szCs w:val="18"/>
                          </w:rPr>
                        </w:pPr>
                        <w:r>
                          <w:rPr>
                            <w:sz w:val="18"/>
                            <w:szCs w:val="18"/>
                          </w:rPr>
                          <w:t>Global cost: 0</w:t>
                        </w:r>
                      </w:p>
                      <w:p w:rsidR="001D1B8D" w:rsidRDefault="001D1B8D" w:rsidP="0007087B">
                        <w:pPr>
                          <w:jc w:val="center"/>
                        </w:pPr>
                      </w:p>
                    </w:txbxContent>
                  </v:textbox>
                </v:rect>
                <v:rect id="Rectangle 2" o:spid="_x0000_s1028" style="position:absolute;left:26557;top:14391;width:9696;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rsidR="001D1B8D" w:rsidRDefault="001D1B8D" w:rsidP="005A4DD6">
                        <w:pPr>
                          <w:jc w:val="center"/>
                          <w:rPr>
                            <w:sz w:val="18"/>
                            <w:szCs w:val="18"/>
                          </w:rPr>
                        </w:pPr>
                        <w:r w:rsidRPr="00866FC8">
                          <w:rPr>
                            <w:sz w:val="18"/>
                            <w:szCs w:val="18"/>
                          </w:rPr>
                          <w:t>Flea</w:t>
                        </w:r>
                      </w:p>
                      <w:p w:rsidR="001D1B8D" w:rsidRPr="00866FC8" w:rsidRDefault="001D1B8D" w:rsidP="005A4DD6">
                        <w:pPr>
                          <w:jc w:val="center"/>
                          <w:rPr>
                            <w:sz w:val="18"/>
                            <w:szCs w:val="18"/>
                          </w:rPr>
                        </w:pPr>
                        <w:r>
                          <w:rPr>
                            <w:sz w:val="18"/>
                            <w:szCs w:val="18"/>
                          </w:rPr>
                          <w:t>30</w:t>
                        </w:r>
                      </w:p>
                    </w:txbxContent>
                  </v:textbox>
                </v:rect>
                <v:rect id="Rectangle 3" o:spid="_x0000_s1029" style="position:absolute;left:11529;top:10018;width:9696;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1D1B8D" w:rsidRDefault="001D1B8D" w:rsidP="005A4DD6">
                        <w:pPr>
                          <w:jc w:val="center"/>
                          <w:rPr>
                            <w:sz w:val="18"/>
                            <w:szCs w:val="18"/>
                          </w:rPr>
                        </w:pPr>
                        <w:r w:rsidRPr="00866FC8">
                          <w:rPr>
                            <w:sz w:val="18"/>
                            <w:szCs w:val="18"/>
                          </w:rPr>
                          <w:t>Please</w:t>
                        </w:r>
                      </w:p>
                      <w:p w:rsidR="001D1B8D" w:rsidRPr="00866FC8" w:rsidRDefault="001D1B8D" w:rsidP="005A4DD6">
                        <w:pPr>
                          <w:jc w:val="center"/>
                          <w:rPr>
                            <w:sz w:val="18"/>
                            <w:szCs w:val="18"/>
                          </w:rPr>
                        </w:pPr>
                        <w:r>
                          <w:rPr>
                            <w:sz w:val="18"/>
                            <w:szCs w:val="18"/>
                          </w:rPr>
                          <w:t>20</w:t>
                        </w:r>
                      </w:p>
                    </w:txbxContent>
                  </v:textbox>
                </v:rect>
                <v:rect id="Rectangle 4" o:spid="_x0000_s1030" style="position:absolute;left:43493;top:10416;width:9696;height:6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rsidR="001D1B8D" w:rsidRDefault="001D1B8D" w:rsidP="005A4DD6">
                        <w:pPr>
                          <w:jc w:val="center"/>
                          <w:rPr>
                            <w:sz w:val="18"/>
                            <w:szCs w:val="18"/>
                          </w:rPr>
                        </w:pPr>
                        <w:r w:rsidRPr="00866FC8">
                          <w:rPr>
                            <w:sz w:val="18"/>
                            <w:szCs w:val="18"/>
                          </w:rPr>
                          <w:t>Freeze</w:t>
                        </w:r>
                      </w:p>
                      <w:p w:rsidR="001D1B8D" w:rsidRPr="00866FC8" w:rsidRDefault="001D1B8D" w:rsidP="005A4DD6">
                        <w:pPr>
                          <w:jc w:val="center"/>
                          <w:rPr>
                            <w:sz w:val="18"/>
                            <w:szCs w:val="18"/>
                          </w:rPr>
                        </w:pPr>
                        <w:r>
                          <w:rPr>
                            <w:sz w:val="18"/>
                            <w:szCs w:val="18"/>
                          </w:rPr>
                          <w:t>40</w:t>
                        </w:r>
                      </w:p>
                    </w:txbxContent>
                  </v:textbox>
                </v:rect>
                <v:rect id="Rectangle 5" o:spid="_x0000_s1031" style="position:absolute;left:15346;top:22979;width:9696;height:6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1D1B8D" w:rsidRDefault="001D1B8D" w:rsidP="0007608E">
                        <w:pPr>
                          <w:jc w:val="center"/>
                          <w:rPr>
                            <w:sz w:val="18"/>
                            <w:szCs w:val="18"/>
                          </w:rPr>
                        </w:pPr>
                        <w:r w:rsidRPr="00866FC8">
                          <w:rPr>
                            <w:sz w:val="18"/>
                            <w:szCs w:val="18"/>
                          </w:rPr>
                          <w:t>Let</w:t>
                        </w:r>
                      </w:p>
                      <w:p w:rsidR="001D1B8D" w:rsidRPr="00866FC8" w:rsidRDefault="001D1B8D" w:rsidP="0007608E">
                        <w:pPr>
                          <w:jc w:val="center"/>
                          <w:rPr>
                            <w:sz w:val="18"/>
                            <w:szCs w:val="18"/>
                          </w:rPr>
                        </w:pPr>
                        <w:r>
                          <w:rPr>
                            <w:sz w:val="18"/>
                            <w:szCs w:val="18"/>
                          </w:rPr>
                          <w:t>70</w:t>
                        </w:r>
                      </w:p>
                    </w:txbxContent>
                  </v:textbox>
                </v:rect>
                <v:rect id="Rectangle 6" o:spid="_x0000_s1032" style="position:absolute;top:38881;width:9696;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1D1B8D" w:rsidRDefault="001D1B8D" w:rsidP="0007608E">
                        <w:pPr>
                          <w:jc w:val="center"/>
                          <w:rPr>
                            <w:sz w:val="18"/>
                            <w:szCs w:val="18"/>
                          </w:rPr>
                        </w:pPr>
                        <w:r w:rsidRPr="00866FC8">
                          <w:rPr>
                            <w:sz w:val="18"/>
                            <w:szCs w:val="18"/>
                          </w:rPr>
                          <w:t>Know</w:t>
                        </w:r>
                      </w:p>
                      <w:p w:rsidR="001D1B8D" w:rsidRPr="00866FC8" w:rsidRDefault="001D1B8D" w:rsidP="0007608E">
                        <w:pPr>
                          <w:jc w:val="center"/>
                          <w:rPr>
                            <w:sz w:val="18"/>
                            <w:szCs w:val="18"/>
                          </w:rPr>
                        </w:pPr>
                        <w:r>
                          <w:rPr>
                            <w:sz w:val="18"/>
                            <w:szCs w:val="18"/>
                          </w:rPr>
                          <w:t>370</w:t>
                        </w:r>
                      </w:p>
                    </w:txbxContent>
                  </v:textbox>
                </v:rect>
                <v:rect id="Rectangle 7" o:spid="_x0000_s1033" style="position:absolute;left:3180;top:23110;width:9696;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1D1B8D" w:rsidRDefault="001D1B8D" w:rsidP="0007608E">
                        <w:pPr>
                          <w:jc w:val="center"/>
                          <w:rPr>
                            <w:sz w:val="18"/>
                            <w:szCs w:val="18"/>
                          </w:rPr>
                        </w:pPr>
                        <w:r w:rsidRPr="00866FC8">
                          <w:rPr>
                            <w:sz w:val="18"/>
                            <w:szCs w:val="18"/>
                          </w:rPr>
                          <w:t>Lettuce</w:t>
                        </w:r>
                      </w:p>
                      <w:p w:rsidR="001D1B8D" w:rsidRPr="00866FC8" w:rsidRDefault="001D1B8D" w:rsidP="0007608E">
                        <w:pPr>
                          <w:jc w:val="center"/>
                          <w:rPr>
                            <w:sz w:val="18"/>
                            <w:szCs w:val="18"/>
                          </w:rPr>
                        </w:pPr>
                        <w:r>
                          <w:rPr>
                            <w:sz w:val="18"/>
                            <w:szCs w:val="18"/>
                          </w:rPr>
                          <w:t>220</w:t>
                        </w:r>
                      </w:p>
                    </w:txbxContent>
                  </v:textbox>
                </v:rect>
                <v:rect id="Rectangle 8" o:spid="_x0000_s1034" style="position:absolute;left:38563;top:23217;width:9697;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1D1B8D" w:rsidRDefault="001D1B8D" w:rsidP="0007608E">
                        <w:pPr>
                          <w:jc w:val="center"/>
                          <w:rPr>
                            <w:sz w:val="18"/>
                            <w:szCs w:val="18"/>
                          </w:rPr>
                        </w:pPr>
                        <w:r w:rsidRPr="00866FC8">
                          <w:rPr>
                            <w:sz w:val="18"/>
                            <w:szCs w:val="18"/>
                          </w:rPr>
                          <w:t>Lettuce</w:t>
                        </w:r>
                      </w:p>
                      <w:p w:rsidR="001D1B8D" w:rsidRPr="00866FC8" w:rsidRDefault="001D1B8D" w:rsidP="0007608E">
                        <w:pPr>
                          <w:jc w:val="center"/>
                          <w:rPr>
                            <w:sz w:val="18"/>
                            <w:szCs w:val="18"/>
                          </w:rPr>
                        </w:pPr>
                        <w:r>
                          <w:rPr>
                            <w:sz w:val="18"/>
                            <w:szCs w:val="18"/>
                          </w:rPr>
                          <w:t>220</w:t>
                        </w:r>
                      </w:p>
                    </w:txbxContent>
                  </v:textbox>
                </v:rect>
                <v:rect id="Rectangle 9" o:spid="_x0000_s1035" style="position:absolute;left:11052;top:37848;width:9696;height:6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1D1B8D" w:rsidRDefault="001D1B8D" w:rsidP="0007608E">
                        <w:pPr>
                          <w:jc w:val="center"/>
                          <w:rPr>
                            <w:sz w:val="18"/>
                            <w:szCs w:val="18"/>
                          </w:rPr>
                        </w:pPr>
                        <w:r w:rsidRPr="00866FC8">
                          <w:rPr>
                            <w:sz w:val="18"/>
                            <w:szCs w:val="18"/>
                          </w:rPr>
                          <w:t>Useless</w:t>
                        </w:r>
                      </w:p>
                      <w:p w:rsidR="001D1B8D" w:rsidRPr="00866FC8" w:rsidRDefault="001D1B8D" w:rsidP="0007608E">
                        <w:pPr>
                          <w:jc w:val="center"/>
                          <w:rPr>
                            <w:sz w:val="18"/>
                            <w:szCs w:val="18"/>
                          </w:rPr>
                        </w:pPr>
                        <w:r>
                          <w:rPr>
                            <w:sz w:val="18"/>
                            <w:szCs w:val="18"/>
                          </w:rPr>
                          <w:t>360</w:t>
                        </w:r>
                      </w:p>
                    </w:txbxContent>
                  </v:textbox>
                </v:rect>
                <v:rect id="Rectangle 10" o:spid="_x0000_s1036" style="position:absolute;left:23217;top:36814;width:9697;height:6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color="#4f81bd [3204]" strokecolor="#243f60 [1604]" strokeweight="2pt">
                  <v:textbox>
                    <w:txbxContent>
                      <w:p w:rsidR="001D1B8D" w:rsidRDefault="001D1B8D" w:rsidP="0007608E">
                        <w:pPr>
                          <w:jc w:val="center"/>
                          <w:rPr>
                            <w:sz w:val="18"/>
                            <w:szCs w:val="18"/>
                          </w:rPr>
                        </w:pPr>
                        <w:r w:rsidRPr="00866FC8">
                          <w:rPr>
                            <w:sz w:val="18"/>
                            <w:szCs w:val="18"/>
                          </w:rPr>
                          <w:t>Us</w:t>
                        </w:r>
                      </w:p>
                      <w:p w:rsidR="001D1B8D" w:rsidRPr="00866FC8" w:rsidRDefault="001D1B8D" w:rsidP="0007608E">
                        <w:pPr>
                          <w:jc w:val="center"/>
                          <w:rPr>
                            <w:sz w:val="18"/>
                            <w:szCs w:val="18"/>
                          </w:rPr>
                        </w:pPr>
                        <w:r>
                          <w:rPr>
                            <w:sz w:val="18"/>
                            <w:szCs w:val="18"/>
                          </w:rPr>
                          <w:t>180</w:t>
                        </w:r>
                      </w:p>
                    </w:txbxContent>
                  </v:textbox>
                </v:rect>
                <v:rect id="Rectangle 11" o:spid="_x0000_s1037" style="position:absolute;left:51683;top:23058;width:9696;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EkKL8A&#10;AADbAAAADwAAAGRycy9kb3ducmV2LnhtbERPzYrCMBC+C75DGMGbpl1ESzWKCLKyl2XVBxiasa02&#10;k5JEW/fpN8KCt/n4fme16U0jHuR8bVlBOk1AEBdW11wqOJ/2kwyED8gaG8uk4EkeNuvhYIW5th3/&#10;0OMYShFD2OeooAqhzaX0RUUG/dS2xJG7WGcwROhKqR12Mdw08iNJ5tJgzbGhwpZ2FRW3490osOl3&#10;+Dp1sztT5z6z+lo0v4tMqfGo3y5BBOrDW/zvPug4P4XXL/EAu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YSQovwAAANsAAAAPAAAAAAAAAAAAAAAAAJgCAABkcnMvZG93bnJl&#10;di54bWxQSwUGAAAAAAQABAD1AAAAhAMAAAAA&#10;" fillcolor="#4f81bd [3204]" strokecolor="#243f60 [1604]" strokeweight="2pt">
                  <v:textbox>
                    <w:txbxContent>
                      <w:p w:rsidR="001D1B8D" w:rsidRDefault="001D1B8D" w:rsidP="00850BCC">
                        <w:pPr>
                          <w:jc w:val="center"/>
                          <w:rPr>
                            <w:sz w:val="18"/>
                            <w:szCs w:val="18"/>
                          </w:rPr>
                        </w:pPr>
                        <w:r w:rsidRPr="00866FC8">
                          <w:rPr>
                            <w:sz w:val="18"/>
                            <w:szCs w:val="18"/>
                          </w:rPr>
                          <w:t>Let</w:t>
                        </w:r>
                      </w:p>
                      <w:p w:rsidR="001D1B8D" w:rsidRPr="00866FC8" w:rsidRDefault="001D1B8D" w:rsidP="00850BCC">
                        <w:pPr>
                          <w:jc w:val="center"/>
                          <w:rPr>
                            <w:sz w:val="18"/>
                            <w:szCs w:val="18"/>
                          </w:rPr>
                        </w:pPr>
                        <w:r>
                          <w:rPr>
                            <w:sz w:val="18"/>
                            <w:szCs w:val="18"/>
                          </w:rPr>
                          <w:t>140</w:t>
                        </w:r>
                      </w:p>
                    </w:txbxContent>
                  </v:textbox>
                </v:rect>
                <v:rect id="Rectangle 12" o:spid="_x0000_s1038" style="position:absolute;left:46197;top:37132;width:9696;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6X8EA&#10;AADbAAAADwAAAGRycy9kb3ducmV2LnhtbERP22rCQBB9L/gPywi+1U2CtCG6igil0pdS9QOG7JhE&#10;s7Nhd3OxX98tFPo2h3OdzW4yrRjI+caygnSZgCAurW64UnA5vz3nIHxA1thaJgUP8rDbzp42WGg7&#10;8hcNp1CJGMK+QAV1CF0hpS9rMuiXtiOO3NU6gyFCV0ntcIzhppVZkrxIgw3Hhho7OtRU3k+9UWDT&#10;z/BxHlc90+je8+ZWtt+vuVKL+bRfgwg0hX/xn/uo4/wM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zul/BAAAA2wAAAA8AAAAAAAAAAAAAAAAAmAIAAGRycy9kb3du&#10;cmV2LnhtbFBLBQYAAAAABAAEAPUAAACGAwAAAAA=&#10;" fillcolor="#4f81bd [3204]" strokecolor="#243f60 [1604]" strokeweight="2pt">
                  <v:textbox>
                    <w:txbxContent>
                      <w:p w:rsidR="001D1B8D" w:rsidRDefault="001D1B8D" w:rsidP="00850BCC">
                        <w:pPr>
                          <w:jc w:val="center"/>
                          <w:rPr>
                            <w:sz w:val="18"/>
                            <w:szCs w:val="18"/>
                          </w:rPr>
                        </w:pPr>
                        <w:r w:rsidRPr="00866FC8">
                          <w:rPr>
                            <w:sz w:val="18"/>
                            <w:szCs w:val="18"/>
                          </w:rPr>
                          <w:t>Useless</w:t>
                        </w:r>
                      </w:p>
                      <w:p w:rsidR="001D1B8D" w:rsidRPr="00866FC8" w:rsidRDefault="001D1B8D" w:rsidP="00850BCC">
                        <w:pPr>
                          <w:jc w:val="center"/>
                          <w:rPr>
                            <w:sz w:val="18"/>
                            <w:szCs w:val="18"/>
                          </w:rPr>
                        </w:pPr>
                        <w:r>
                          <w:rPr>
                            <w:sz w:val="18"/>
                            <w:szCs w:val="18"/>
                          </w:rPr>
                          <w:t>430</w:t>
                        </w:r>
                      </w:p>
                    </w:txbxContent>
                  </v:textbox>
                </v:rect>
                <v:rect id="Rectangle 13" o:spid="_x0000_s1039" style="position:absolute;left:22104;top:49934;width:9696;height:6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fxL8A&#10;AADbAAAADwAAAGRycy9kb3ducmV2LnhtbERPzYrCMBC+C75DGMGbpq7LWqpRZEGUvSyrPsDQjG21&#10;mZQk2urTmwXB23x8v7NYdaYWN3K+sqxgMk5AEOdWV1woOB42oxSED8gaa8uk4E4eVst+b4GZti3/&#10;0W0fChFD2GeooAyhyaT0eUkG/dg2xJE7WWcwROgKqR22MdzU8iNJvqTBimNDiQ19l5Rf9lejwE5+&#10;w8+h/bwytW6bVue8fsxSpYaDbj0HEagLb/HLvdNx/hT+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x/EvwAAANsAAAAPAAAAAAAAAAAAAAAAAJgCAABkcnMvZG93bnJl&#10;di54bWxQSwUGAAAAAAQABAD1AAAAhAMAAAAA&#10;" fillcolor="#4f81bd [3204]" strokecolor="#243f60 [1604]" strokeweight="2pt">
                  <v:textbox>
                    <w:txbxContent>
                      <w:p w:rsidR="001D1B8D" w:rsidRDefault="001D1B8D" w:rsidP="00850BCC">
                        <w:pPr>
                          <w:jc w:val="center"/>
                          <w:rPr>
                            <w:sz w:val="18"/>
                            <w:szCs w:val="18"/>
                          </w:rPr>
                        </w:pPr>
                        <w:r w:rsidRPr="00866FC8">
                          <w:rPr>
                            <w:sz w:val="18"/>
                            <w:szCs w:val="18"/>
                          </w:rPr>
                          <w:t>Know</w:t>
                        </w:r>
                      </w:p>
                      <w:p w:rsidR="001D1B8D" w:rsidRPr="00866FC8" w:rsidRDefault="001D1B8D" w:rsidP="00850BCC">
                        <w:pPr>
                          <w:jc w:val="center"/>
                          <w:rPr>
                            <w:sz w:val="18"/>
                            <w:szCs w:val="18"/>
                          </w:rPr>
                        </w:pPr>
                        <w:r>
                          <w:rPr>
                            <w:sz w:val="18"/>
                            <w:szCs w:val="18"/>
                          </w:rPr>
                          <w:t>290</w:t>
                        </w:r>
                      </w:p>
                    </w:txbxContent>
                  </v:textbox>
                </v:rect>
                <v:rect id="Rectangle 14" o:spid="_x0000_s1040" style="position:absolute;left:35303;top:37371;width:9697;height:6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HsL8A&#10;AADbAAAADwAAAGRycy9kb3ducmV2LnhtbERP24rCMBB9X/Afwgi+ramLuKUaRYRF8UW8fMDQjG21&#10;mZQk2urXG0HYtzmc68wWnanFnZyvLCsYDRMQxLnVFRcKTse/7xSED8gaa8uk4EEeFvPe1wwzbVve&#10;0/0QChFD2GeooAyhyaT0eUkG/dA2xJE7W2cwROgKqR22MdzU8idJJtJgxbGhxIZWJeXXw80osKNd&#10;2B7b8Y2pdeu0uuT18zdVatDvllMQgbrwL/64NzrOH8P7l3i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FoewvwAAANsAAAAPAAAAAAAAAAAAAAAAAJgCAABkcnMvZG93bnJl&#10;di54bWxQSwUGAAAAAAQABAD1AAAAhAMAAAAA&#10;" fillcolor="#4f81bd [3204]" strokecolor="#243f60 [1604]" strokeweight="2pt">
                  <v:textbox>
                    <w:txbxContent>
                      <w:p w:rsidR="001D1B8D" w:rsidRDefault="001D1B8D" w:rsidP="00850BCC">
                        <w:pPr>
                          <w:jc w:val="center"/>
                          <w:rPr>
                            <w:sz w:val="18"/>
                            <w:szCs w:val="18"/>
                          </w:rPr>
                        </w:pPr>
                        <w:r w:rsidRPr="00866FC8">
                          <w:rPr>
                            <w:sz w:val="18"/>
                            <w:szCs w:val="18"/>
                          </w:rPr>
                          <w:t>Know</w:t>
                        </w:r>
                      </w:p>
                      <w:p w:rsidR="001D1B8D" w:rsidRPr="00866FC8" w:rsidRDefault="001D1B8D" w:rsidP="00850BCC">
                        <w:pPr>
                          <w:jc w:val="center"/>
                          <w:rPr>
                            <w:sz w:val="18"/>
                            <w:szCs w:val="18"/>
                          </w:rPr>
                        </w:pPr>
                        <w:r>
                          <w:rPr>
                            <w:sz w:val="18"/>
                            <w:szCs w:val="18"/>
                          </w:rPr>
                          <w:t>370</w:t>
                        </w:r>
                      </w:p>
                    </w:txbxContent>
                  </v:textbox>
                </v:rect>
                <v:rect id="Rectangle 15" o:spid="_x0000_s1041" style="position:absolute;left:56533;top:49934;width:9697;height:6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oiK78A&#10;AADbAAAADwAAAGRycy9kb3ducmV2LnhtbERPzYrCMBC+C75DGMGbpi7uWqpRZEGUvSyrPsDQjG21&#10;mZQk2urTmwXB23x8v7NYdaYWN3K+sqxgMk5AEOdWV1woOB42oxSED8gaa8uk4E4eVst+b4GZti3/&#10;0W0fChFD2GeooAyhyaT0eUkG/dg2xJE7WWcwROgKqR22MdzU8iNJvqTBimNDiQ19l5Rf9lejwE5+&#10;w8+hnV6ZWrdNq3NeP2apUsNBt56DCNSFt/jl3uk4/xP+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WiIrvwAAANsAAAAPAAAAAAAAAAAAAAAAAJgCAABkcnMvZG93bnJl&#10;di54bWxQSwUGAAAAAAQABAD1AAAAhAMAAAAA&#10;" fillcolor="#4f81bd [3204]" strokecolor="#243f60 [1604]" strokeweight="2pt">
                  <v:textbox>
                    <w:txbxContent>
                      <w:p w:rsidR="001D1B8D" w:rsidRDefault="001D1B8D" w:rsidP="00850BCC">
                        <w:pPr>
                          <w:jc w:val="center"/>
                          <w:rPr>
                            <w:sz w:val="18"/>
                            <w:szCs w:val="18"/>
                          </w:rPr>
                        </w:pPr>
                        <w:r w:rsidRPr="00866FC8">
                          <w:rPr>
                            <w:sz w:val="18"/>
                            <w:szCs w:val="18"/>
                          </w:rPr>
                          <w:t>Know</w:t>
                        </w:r>
                      </w:p>
                      <w:p w:rsidR="001D1B8D" w:rsidRPr="00866FC8" w:rsidRDefault="001D1B8D" w:rsidP="00850BCC">
                        <w:pPr>
                          <w:jc w:val="center"/>
                          <w:rPr>
                            <w:sz w:val="18"/>
                            <w:szCs w:val="18"/>
                          </w:rPr>
                        </w:pPr>
                        <w:r>
                          <w:rPr>
                            <w:sz w:val="18"/>
                            <w:szCs w:val="18"/>
                          </w:rPr>
                          <w:t>360</w:t>
                        </w:r>
                      </w:p>
                    </w:txbxContent>
                  </v:textbox>
                </v:rect>
                <v:rect id="Rectangle 16" o:spid="_x0000_s1042" style="position:absolute;left:59157;top:36814;width:9697;height:6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i8XMEA&#10;AADbAAAADwAAAGRycy9kb3ducmV2LnhtbERPyWrDMBC9F/IPYgK9NbJLcY0TJYRAaemlZPmAwZrY&#10;TqyRkeQl+fqqEOhtHm+d1WYyrRjI+caygnSRgCAurW64UnA6frzkIHxA1thaJgU38rBZz55WWGg7&#10;8p6GQ6hEDGFfoII6hK6Q0pc1GfQL2xFH7mydwRChq6R2OMZw08rXJMmkwYZjQ40d7Woqr4feKLDp&#10;T/g+jm890+g+8+ZStvf3XKnn+bRdggg0hX/xw/2l4/wM/n6JB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IvFzBAAAA2wAAAA8AAAAAAAAAAAAAAAAAmAIAAGRycy9kb3du&#10;cmV2LnhtbFBLBQYAAAAABAAEAPUAAACGAwAAAAA=&#10;" fillcolor="#4f81bd [3204]" strokecolor="#243f60 [1604]" strokeweight="2pt">
                  <v:textbox>
                    <w:txbxContent>
                      <w:p w:rsidR="001D1B8D" w:rsidRDefault="001D1B8D" w:rsidP="00850BCC">
                        <w:pPr>
                          <w:jc w:val="center"/>
                          <w:rPr>
                            <w:sz w:val="18"/>
                            <w:szCs w:val="18"/>
                          </w:rPr>
                        </w:pPr>
                        <w:r w:rsidRPr="00866FC8">
                          <w:rPr>
                            <w:sz w:val="18"/>
                            <w:szCs w:val="18"/>
                          </w:rPr>
                          <w:t>Us</w:t>
                        </w:r>
                      </w:p>
                      <w:p w:rsidR="001D1B8D" w:rsidRPr="00866FC8" w:rsidRDefault="001D1B8D" w:rsidP="00850BCC">
                        <w:pPr>
                          <w:jc w:val="center"/>
                          <w:rPr>
                            <w:sz w:val="18"/>
                            <w:szCs w:val="18"/>
                          </w:rPr>
                        </w:pPr>
                        <w:r>
                          <w:rPr>
                            <w:sz w:val="18"/>
                            <w:szCs w:val="18"/>
                          </w:rPr>
                          <w:t>250</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 o:spid="_x0000_s1043" type="#_x0000_t67" style="position:absolute;left:30373;top:7474;width:4930;height:5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h+P8QA&#10;AADbAAAADwAAAGRycy9kb3ducmV2LnhtbESPQWvCQBSE70L/w/IKvZmNgTYhdQ2xovTgpWrvj+wz&#10;CWbfptk1pv++Kwg9DjPzDbMsJtOJkQbXWlawiGIQxJXVLdcKTsftPAPhPLLGzjIp+CUHxepptsRc&#10;2xt/0XjwtQgQdjkqaLzvcyld1ZBBF9meOHhnOxj0QQ611APeAtx0MonjN2mw5bDQYE8fDVWXw9Uo&#10;SC+2XHxvx/S8TrP1z27/ut9teqVenqfyHYSnyf+HH+1PrSBJ4P4l/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4fj/EAAAA2wAAAA8AAAAAAAAAAAAAAAAAmAIAAGRycy9k&#10;b3ducmV2LnhtbFBLBQYAAAAABAAEAPUAAACJAwAAAAA=&#10;" adj="12283" fillcolor="#4f81bd [3204]" strokecolor="#243f60 [1604]" strokeweight="2pt">
                  <v:textbox>
                    <w:txbxContent>
                      <w:p w:rsidR="001D1B8D" w:rsidRDefault="001D1B8D" w:rsidP="00BC37C7">
                        <w:pPr>
                          <w:jc w:val="center"/>
                        </w:pPr>
                        <w:r>
                          <w:t>2</w:t>
                        </w:r>
                      </w:p>
                    </w:txbxContent>
                  </v:textbox>
                </v:shape>
                <v:shape id="Down Arrow 24" o:spid="_x0000_s1044" type="#_x0000_t67" style="position:absolute;left:7329;top:17083;width:4930;height:5714;rotation:119067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j/tsMA&#10;AADbAAAADwAAAGRycy9kb3ducmV2LnhtbESPQWvCQBSE7wX/w/IEL0U32hI0uooI2tJbjSDeHtln&#10;Esy+Dburxn/fFYQeh5n5hlmsOtOIGzlfW1YwHiUgiAuray4VHPLtcArCB2SNjWVS8CAPq2XvbYGZ&#10;tnf+pds+lCJC2GeooAqhzaT0RUUG/ci2xNE7W2cwROlKqR3eI9w0cpIkqTRYc1yosKVNRcVlfzUK&#10;3C59T2enH22Tj5zyrzoU46NWatDv1nMQgbrwH361v7WCySc8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j/tsMAAADbAAAADwAAAAAAAAAAAAAAAACYAgAAZHJzL2Rv&#10;d25yZXYueG1sUEsFBgAAAAAEAAQA9QAAAIgDAAAAAA==&#10;" adj="12283" fillcolor="#4f81bd [3204]" strokecolor="#243f60 [1604]" strokeweight="2pt">
                  <v:textbox>
                    <w:txbxContent>
                      <w:p w:rsidR="001D1B8D" w:rsidRDefault="001D1B8D" w:rsidP="00BC37C7">
                        <w:pPr>
                          <w:jc w:val="center"/>
                        </w:pPr>
                        <w:r>
                          <w:t>7</w:t>
                        </w:r>
                      </w:p>
                    </w:txbxContent>
                  </v:textbox>
                </v:shape>
                <v:shape id="Down Arrow 25" o:spid="_x0000_s1045" type="#_x0000_t67" style="position:absolute;left:18765;top:17018;width:4929;height:5715;rotation:-103213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vb0cUA&#10;AADbAAAADwAAAGRycy9kb3ducmV2LnhtbESPzW7CMBCE75V4B2uRuBUHaAGFGISASq3aC4EHWOLN&#10;D8TrEBtI376uVKnH0cx8o0lWnanFnVpXWVYwGkYgiDOrKy4UHA9vz3MQziNrrC2Tgm9ysFr2nhKM&#10;tX3wnu6pL0SAsItRQel9E0vpspIMuqFtiIOX29agD7ItpG7xEeCmluMomkqDFYeFEhvalJRd0ptR&#10;sK6b6Ly95vIrrdKXrJicPnafM6UG/W69AOGp8//hv/a7VjB+hd8v4Q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m9vRxQAAANsAAAAPAAAAAAAAAAAAAAAAAJgCAABkcnMv&#10;ZG93bnJldi54bWxQSwUGAAAAAAQABAD1AAAAigMAAAAA&#10;" adj="12283" fillcolor="#4f81bd [3204]" strokecolor="#243f60 [1604]" strokeweight="2pt">
                  <v:textbox>
                    <w:txbxContent>
                      <w:p w:rsidR="001D1B8D" w:rsidRDefault="001D1B8D" w:rsidP="00BC37C7">
                        <w:pPr>
                          <w:jc w:val="center"/>
                        </w:pPr>
                        <w:r>
                          <w:t>4</w:t>
                        </w:r>
                      </w:p>
                    </w:txbxContent>
                  </v:textbox>
                </v:shape>
                <v:shape id="Down Arrow 26" o:spid="_x0000_s1046" type="#_x0000_t67" style="position:absolute;left:4245;top:31698;width:4930;height:5715;rotation:75535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QGocYA&#10;AADbAAAADwAAAGRycy9kb3ducmV2LnhtbESPQWvCQBSE7wX/w/KEXkrdKCKSuoYqFZSCoPbS22v2&#10;NZs0+zZk1yT9992C4HGYmW+YVTbYWnTU+tKxgukkAUGcO11yoeDjsntegvABWWPtmBT8kodsPXpY&#10;YapdzyfqzqEQEcI+RQUmhCaV0ueGLPqJa4ij9+1aiyHKtpC6xT7CbS1nSbKQFkuOCwYb2hrKf85X&#10;q6CvjHsbTk/lZ1Ukx69uM32fH3ZKPY6H1xcQgYZwD9/ae61gtoD/L/EH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yQGocYAAADbAAAADwAAAAAAAAAAAAAAAACYAgAAZHJz&#10;L2Rvd25yZXYueG1sUEsFBgAAAAAEAAQA9QAAAIsDAAAAAA==&#10;" adj="12283" fillcolor="#4f81bd [3204]" strokecolor="#243f60 [1604]" strokeweight="2pt"/>
                <v:shape id="Down Arrow 27" o:spid="_x0000_s1047" type="#_x0000_t67" style="position:absolute;left:15584;top:31487;width:4930;height:5714;rotation:86259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XSMQA&#10;AADbAAAADwAAAGRycy9kb3ducmV2LnhtbESPQWvCQBSE74X+h+UVvJS6MQdboqtIi6JHoxR6e2Sf&#10;STD7Nsk+Ne2vdwuFHoeZ+YaZLwfXqCv1ofZsYDJOQBEX3tZcGjge1i9voIIgW2w8k4FvCrBcPD7M&#10;MbP+xnu65lKqCOGQoYFKpM20DkVFDsPYt8TRO/neoUTZl9r2eItw1+g0SabaYc1xocKW3isqzvnF&#10;GVjZr+eOzp+77uNnw23e2UZSMWb0NKxmoIQG+Q//tbfWQPoKv1/iD9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MF0jEAAAA2wAAAA8AAAAAAAAAAAAAAAAAmAIAAGRycy9k&#10;b3ducmV2LnhtbFBLBQYAAAAABAAEAPUAAACJAwAAAAA=&#10;" adj="12283" fillcolor="#4f81bd [3204]" strokecolor="#243f60 [1604]" strokeweight="2pt"/>
                <v:shape id="Down Arrow 28" o:spid="_x0000_s1048" type="#_x0000_t67" style="position:absolute;left:24490;top:29419;width:4929;height:5715;rotation:-181563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JU8IA&#10;AADbAAAADwAAAGRycy9kb3ducmV2LnhtbERPS2rDMBDdB3oHMYXuYrlZlOJGDsHQEmpKPu4BptbU&#10;cmKNjKXEbk5fLQJZPt5/uZpsJy40+NaxguckBUFcO91yo+C7ep+/gvABWWPnmBT8kYdV/jBbYqbd&#10;yHu6HEIjYgj7DBWYEPpMSl8bsugT1xNH7tcNFkOEQyP1gGMMt51cpOmLtNhybDDYU2GoPh3OVsFX&#10;VV3Dpy82x7KQ2/KM648fs1Pq6XFav4EINIW7+ObeaAWLODZ+iT9A5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clTwgAAANsAAAAPAAAAAAAAAAAAAAAAAJgCAABkcnMvZG93&#10;bnJldi54bWxQSwUGAAAAAAQABAD1AAAAhwMAAAAA&#10;" adj="12283" fillcolor="#4f81bd [3204]" strokecolor="#243f60 [1604]" strokeweight="2pt">
                  <v:textbox>
                    <w:txbxContent>
                      <w:p w:rsidR="001D1B8D" w:rsidRDefault="001D1B8D" w:rsidP="00BC37C7">
                        <w:pPr>
                          <w:jc w:val="center"/>
                        </w:pPr>
                        <w:r>
                          <w:t>6</w:t>
                        </w:r>
                      </w:p>
                    </w:txbxContent>
                  </v:textbox>
                </v:shape>
                <v:shape id="Down Arrow 29" o:spid="_x0000_s1049" type="#_x0000_t67" style="position:absolute;left:24377;top:43826;width:7396;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y7w8MA&#10;AADbAAAADwAAAGRycy9kb3ducmV2LnhtbESPzWoCMRSF9wXfIVyhG9GMQrWORrEFoVJdVEvXl8l1&#10;Mji5GZNUx7dvBKHLw/n5OPNla2txIR8qxwqGgwwEceF0xaWC78O6/woiRGSNtWNScKMAy0XnaY65&#10;dlf+oss+liKNcMhRgYmxyaUMhSGLYeAa4uQdnbcYk/Sl1B6vadzWcpRlY2mx4kQw2NC7oeK0/7WJ&#10;6392slc2Z/eyrjaf5i1Ms8lWqeduu5qBiNTG//Cj/aEVjKZw/5J+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y7w8MAAADbAAAADwAAAAAAAAAAAAAAAACYAgAAZHJzL2Rv&#10;d25yZXYueG1sUEsFBgAAAAAEAAQA9QAAAIgDAAAAAA==&#10;" adj="10800" fillcolor="#4f81bd [3204]" strokecolor="#243f60 [1604]" strokeweight="2pt">
                  <v:textbox>
                    <w:txbxContent>
                      <w:p w:rsidR="001D1B8D" w:rsidRPr="00BC37C7" w:rsidRDefault="001D1B8D" w:rsidP="00BC37C7">
                        <w:pPr>
                          <w:jc w:val="center"/>
                          <w:rPr>
                            <w:sz w:val="18"/>
                            <w:szCs w:val="18"/>
                          </w:rPr>
                        </w:pPr>
                        <w:r w:rsidRPr="00BC37C7">
                          <w:rPr>
                            <w:sz w:val="18"/>
                            <w:szCs w:val="18"/>
                          </w:rPr>
                          <w:t>10</w:t>
                        </w:r>
                      </w:p>
                    </w:txbxContent>
                  </v:textbox>
                </v:shape>
                <v:shape id="Down Arrow 30" o:spid="_x0000_s1050" type="#_x0000_t67" style="position:absolute;left:44006;top:17651;width:4930;height:5715;rotation:74192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sBb8A&#10;AADbAAAADwAAAGRycy9kb3ducmV2LnhtbERPzYrCMBC+C/sOYQRvNtUVka5RZEG2x1X7AEMzNl2b&#10;SW2irfv05iB4/Pj+19vBNuJOna8dK5glKQji0umaKwXFaT9dgfABWWPjmBQ8yMN28zFaY6Zdzwe6&#10;H0MlYgj7DBWYENpMSl8asugT1xJH7uw6iyHCrpK6wz6G20bO03QpLdYcGwy29G2ovBxvVkHv8/1/&#10;0ezqhbnOfg5/Bf7m1VWpyXjYfYEINIS3+OXOtYLPuD5+iT9Ab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6qwFvwAAANsAAAAPAAAAAAAAAAAAAAAAAJgCAABkcnMvZG93bnJl&#10;di54bWxQSwUGAAAAAAQABAD1AAAAhAMAAAAA&#10;" adj="12283" fillcolor="#4f81bd [3204]" strokecolor="#243f60 [1604]" strokeweight="2pt">
                  <v:textbox>
                    <w:txbxContent>
                      <w:p w:rsidR="001D1B8D" w:rsidRDefault="001D1B8D" w:rsidP="00BC37C7">
                        <w:pPr>
                          <w:jc w:val="center"/>
                        </w:pPr>
                        <w:r>
                          <w:t>8</w:t>
                        </w:r>
                      </w:p>
                    </w:txbxContent>
                  </v:textbox>
                </v:shape>
                <v:shape id="Down Arrow 32" o:spid="_x0000_s1051" type="#_x0000_t67" style="position:absolute;left:61622;top:44187;width:4930;height:5714;rotation:64188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v+n8UA&#10;AADbAAAADwAAAGRycy9kb3ducmV2LnhtbESPzWrDMBCE74W8g9hALyWRk4IJbuRQCoFCa5K4fYCN&#10;tf7B1spYqu2+fVUI5DjMzDfM/jCbTow0uMaygs06AkFcWN1wpeD767jagXAeWWNnmRT8koNDunjY&#10;Y6LtxBcac1+JAGGXoILa+z6R0hU1GXRr2xMHr7SDQR/kUEk94BTgppPbKIqlwYbDQo09vdVUtPmP&#10;UXDeXdv8Q16y+PMp82ZTnI6tKZV6XM6vLyA8zf4evrXftYLnLfx/CT9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6/6fxQAAANsAAAAPAAAAAAAAAAAAAAAAAJgCAABkcnMv&#10;ZG93bnJldi54bWxQSwUGAAAAAAQABAD1AAAAigMAAAAA&#10;" adj="12283" fillcolor="#4f81bd [3204]" strokecolor="#243f60 [1604]" strokeweight="2pt"/>
                <v:shape id="Down Arrow 33" o:spid="_x0000_s1052" type="#_x0000_t67" style="position:absolute;left:61145;top:29737;width:4930;height:5715;rotation:-103056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mU/8UA&#10;AADbAAAADwAAAGRycy9kb3ducmV2LnhtbESP3WrCQBSE7wu+w3KE3hTdtIJIdBXpDxWriFHvD9lj&#10;NjZ7NmS3Jr59Vyj0cpiZb5jZorOVuFLjS8cKnocJCOLc6ZILBcfDx2ACwgdkjZVjUnAjD4t572GG&#10;qXYt7+mahUJECPsUFZgQ6lRKnxuy6IeuJo7e2TUWQ5RNIXWDbYTbSr4kyVhaLDkuGKzp1VD+nf1Y&#10;BZvL56nafa1P3sin923m29vbrlDqsd8tpyACdeE//NdeaQWjEdy/x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qZT/xQAAANsAAAAPAAAAAAAAAAAAAAAAAJgCAABkcnMv&#10;ZG93bnJldi54bWxQSwUGAAAAAAQABAD1AAAAigMAAAAA&#10;" adj="12283" fillcolor="#4f81bd [3204]" strokecolor="#243f60 [1604]" strokeweight="2pt">
                  <v:textbox>
                    <w:txbxContent>
                      <w:p w:rsidR="001D1B8D" w:rsidRDefault="001D1B8D" w:rsidP="00BC37C7">
                        <w:pPr>
                          <w:jc w:val="center"/>
                        </w:pPr>
                        <w:r>
                          <w:t>9</w:t>
                        </w:r>
                      </w:p>
                    </w:txbxContent>
                  </v:textbox>
                </v:shape>
                <v:shape id="Down Arrow 34" o:spid="_x0000_s1053" type="#_x0000_t67" style="position:absolute;left:51524;top:31248;width:4930;height:5715;rotation:68132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S/hMIA&#10;AADbAAAADwAAAGRycy9kb3ducmV2LnhtbESPzWrDMBCE74G+g9hCb4ncNJTgWAmhkNCSUvL3AIu1&#10;tkyslZFkx337qlDocZiZb5hiM9pWDORD41jB8ywDQVw63XCt4HrZTZcgQkTW2DomBd8UYLN+mBSY&#10;a3fnEw3nWIsE4ZCjAhNjl0sZSkMWw8x1xMmrnLcYk/S11B7vCW5bOc+yV2mx4bRgsKM3Q+Xt3FsF&#10;cmfkx1cY+n5/ONKgOVTWfyr19DhuVyAijfE//Nd+1wpeFvD7Jf0A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VL+EwgAAANsAAAAPAAAAAAAAAAAAAAAAAJgCAABkcnMvZG93&#10;bnJldi54bWxQSwUGAAAAAAQABAD1AAAAhwMAAAAA&#10;" adj="12283" fillcolor="#4f81bd [3204]" strokecolor="#243f60 [1604]" strokeweight="2pt"/>
                <v:shape id="Down Arrow 35" o:spid="_x0000_s1054" type="#_x0000_t67" style="position:absolute;left:52955;top:16379;width:4930;height:5715;rotation:-155151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pMHcUA&#10;AADbAAAADwAAAGRycy9kb3ducmV2LnhtbESPQWvCQBSE74X+h+UVvNVNjRabukpRCjkEIWnB6yP7&#10;TEKzb9PsmqT/3hWEHoeZ+YbZ7CbTioF611hW8DKPQBCXVjdcKfj++nxeg3AeWWNrmRT8kYPd9vFh&#10;g4m2I+c0FL4SAcIuQQW1910ipStrMujmtiMO3tn2Bn2QfSV1j2OAm1YuouhVGmw4LNTY0b6m8qe4&#10;GAWX3/iNl8e8MGeZpX5YZIfTPlNq9jR9vIPwNPn/8L2dagXxCm5fwg+Q2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ykwdxQAAANsAAAAPAAAAAAAAAAAAAAAAAJgCAABkcnMv&#10;ZG93bnJldi54bWxQSwUGAAAAAAQABAD1AAAAigMAAAAA&#10;" adj="12283" fillcolor="#4f81bd [3204]" strokecolor="#243f60 [1604]" strokeweight="2pt">
                  <v:textbox>
                    <w:txbxContent>
                      <w:p w:rsidR="001D1B8D" w:rsidRDefault="001D1B8D" w:rsidP="00BC37C7">
                        <w:pPr>
                          <w:jc w:val="center"/>
                        </w:pPr>
                        <w:r>
                          <w:t>5</w:t>
                        </w:r>
                      </w:p>
                    </w:txbxContent>
                  </v:textbox>
                </v:shape>
                <v:shape id="Down Arrow 36" o:spid="_x0000_s1055" type="#_x0000_t67" style="position:absolute;left:39915;top:31089;width:4930;height:5715;rotation:58249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aML8AA&#10;AADbAAAADwAAAGRycy9kb3ducmV2LnhtbESP3WoCMRSE7wXfIRzBO83WgsjWKG1BbC+r+wCHzdkf&#10;NjkJSbqub2+EQi+HmfmG2R8na8RIIfaOFbysCxDEtdM9twqq62m1AxETskbjmBTcKcLxMJ/tsdTu&#10;xj80XlIrMoRjiQq6lHwpZaw7shjXzhNnr3HBYsoytFIHvGW4NXJTFFtpsee80KGnz47q4fJrFfRh&#10;4nM7mMoMGzlq75vv6qNRarmY3t9AJJrSf/iv/aUVvG7h+SX/AHl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jaML8AAAADbAAAADwAAAAAAAAAAAAAAAACYAgAAZHJzL2Rvd25y&#10;ZXYueG1sUEsFBgAAAAAEAAQA9QAAAIUDAAAAAA==&#10;" adj="12283" fillcolor="#4f81bd [3204]" strokecolor="#243f60 [1604]" strokeweight="2pt"/>
                <v:shape id="Down Arrow 38" o:spid="_x0000_s1056" type="#_x0000_t67" style="position:absolute;left:38643;top:4770;width:4927;height:5709;rotation:-292301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naGbwA&#10;AADbAAAADwAAAGRycy9kb3ducmV2LnhtbERPyQrCMBC9C/5DGMGLaOqCSDWKCqIeXcDr2IxtsZmU&#10;Jtb69+YgeHy8fbFqTCFqqlxuWcFwEIEgTqzOOVVwvez6MxDOI2ssLJOCDzlYLdutBcbavvlE9dmn&#10;IoSwi1FB5n0ZS+mSjAy6gS2JA/ewlUEfYJVKXeE7hJtCjqJoKg3mHBoyLGmbUfI8v4yCo9YTW7vN&#10;ftMbbY/3ScPFWt6U6naa9RyEp8b/xT/3QSsYh7HhS/gBcvk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V2doZvAAAANsAAAAPAAAAAAAAAAAAAAAAAJgCAABkcnMvZG93bnJldi54&#10;bWxQSwUGAAAAAAQABAD1AAAAgQMAAAAA&#10;" adj="12278" fillcolor="#4f81bd [3204]" strokecolor="#243f60 [1604]" strokeweight="2pt">
                  <v:textbox>
                    <w:txbxContent>
                      <w:p w:rsidR="001D1B8D" w:rsidRDefault="001D1B8D" w:rsidP="00BC37C7">
                        <w:pPr>
                          <w:jc w:val="center"/>
                        </w:pPr>
                        <w:r>
                          <w:t>3</w:t>
                        </w:r>
                      </w:p>
                    </w:txbxContent>
                  </v:textbox>
                </v:shape>
                <v:shape id="Down Arrow 39" o:spid="_x0000_s1057" type="#_x0000_t67" style="position:absolute;left:20752;top:4452;width:4928;height:5709;rotation:273967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Kep8QA&#10;AADbAAAADwAAAGRycy9kb3ducmV2LnhtbESPQWvCQBSE74L/YXlCb2bTlmhMXcVWhBy8NC0Fb4/s&#10;axKbfRuyW5P++64geBxm5htmvR1NKy7Uu8aygscoBkFcWt1wpeDz4zBPQTiPrLG1TAr+yMF2M52s&#10;MdN24He6FL4SAcIuQwW1910mpStrMugi2xEH79v2Bn2QfSV1j0OAm1Y+xfFCGmw4LNTY0VtN5U/x&#10;axS8JqlMzv50Tghpv1y2+e74ZZV6mI27FxCeRn8P39q5VvC8guuX8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SnqfEAAAA2wAAAA8AAAAAAAAAAAAAAAAAmAIAAGRycy9k&#10;b3ducmV2LnhtbFBLBQYAAAAABAAEAPUAAACJAwAAAAA=&#10;" adj="12278" fillcolor="#4f81bd [3204]" strokecolor="#243f60 [1604]" strokeweight="2pt">
                  <v:textbox>
                    <w:txbxContent>
                      <w:p w:rsidR="001D1B8D" w:rsidRDefault="001D1B8D" w:rsidP="00BC37C7">
                        <w:pPr>
                          <w:jc w:val="center"/>
                        </w:pPr>
                        <w:r>
                          <w:t>1</w:t>
                        </w:r>
                      </w:p>
                    </w:txbxContent>
                  </v:textbox>
                </v:shape>
                <w10:wrap type="topAndBottom"/>
              </v:group>
            </w:pict>
          </mc:Fallback>
        </mc:AlternateContent>
      </w:r>
      <w:r w:rsidR="00FC4F43">
        <w:t xml:space="preserve">A* </w:t>
      </w:r>
      <w:r w:rsidR="00504F13">
        <w:t>search</w:t>
      </w:r>
      <w:r w:rsidR="00D544FA">
        <w:t xml:space="preserve"> was imported to the Search.java. </w:t>
      </w:r>
      <w:r w:rsidR="00C5688D">
        <w:t>SearchState.java and SearchNode.java were modified to include the estimate remaining cost</w:t>
      </w:r>
      <w:r w:rsidR="008E225A">
        <w:t xml:space="preserve"> (ERC)</w:t>
      </w:r>
      <w:r w:rsidR="00C5688D">
        <w:t xml:space="preserve"> and estimate total cost</w:t>
      </w:r>
      <w:r w:rsidR="008E225A">
        <w:t xml:space="preserve"> (ETC)</w:t>
      </w:r>
      <w:r w:rsidR="00C5688D">
        <w:t>. A test was run with all t</w:t>
      </w:r>
      <w:r w:rsidR="00240A40">
        <w:t xml:space="preserve">he </w:t>
      </w:r>
      <w:r w:rsidR="008E225A">
        <w:t>ERC</w:t>
      </w:r>
      <w:r w:rsidR="00C5688D">
        <w:t>s were set to 0, here shows the path of the test:</w:t>
      </w:r>
    </w:p>
    <w:p w:rsidR="00FC4F43" w:rsidRDefault="004E103F" w:rsidP="008E225A">
      <w:r>
        <w:t xml:space="preserve">Figure 1: </w:t>
      </w:r>
      <w:r w:rsidR="00C5688D">
        <w:t>Tree of A</w:t>
      </w:r>
      <w:r>
        <w:t>* algorithm</w:t>
      </w:r>
      <w:r w:rsidR="00C5688D">
        <w:t>, with all 0 s</w:t>
      </w:r>
      <w:r>
        <w:t>.</w:t>
      </w:r>
    </w:p>
    <w:p w:rsidR="00C5688D" w:rsidRDefault="00C5688D" w:rsidP="007C0D4C">
      <w:r>
        <w:t xml:space="preserve">Table </w:t>
      </w:r>
      <w:r w:rsidR="007C0D4C">
        <w:t>9</w:t>
      </w:r>
      <w:r>
        <w:t>:</w:t>
      </w:r>
      <w:r w:rsidRPr="00764D4C">
        <w:t xml:space="preserve"> </w:t>
      </w:r>
      <w:r>
        <w:t xml:space="preserve">Word Lattice results of different searching methods when A* search was added, language model shifted and </w:t>
      </w:r>
      <w:r w:rsidR="00E807B4">
        <w:t>limitation of global cost removed.</w:t>
      </w:r>
    </w:p>
    <w:tbl>
      <w:tblPr>
        <w:tblStyle w:val="TableGrid"/>
        <w:tblW w:w="0" w:type="auto"/>
        <w:tblLook w:val="04A0" w:firstRow="1" w:lastRow="0" w:firstColumn="1" w:lastColumn="0" w:noHBand="0" w:noVBand="1"/>
      </w:tblPr>
      <w:tblGrid>
        <w:gridCol w:w="1960"/>
        <w:gridCol w:w="1676"/>
        <w:gridCol w:w="1864"/>
        <w:gridCol w:w="1893"/>
        <w:gridCol w:w="1849"/>
      </w:tblGrid>
      <w:tr w:rsidR="004D7D54" w:rsidTr="004D7D54">
        <w:tc>
          <w:tcPr>
            <w:tcW w:w="1960" w:type="dxa"/>
          </w:tcPr>
          <w:p w:rsidR="004D7D54" w:rsidRDefault="00EF49C0" w:rsidP="000821E6">
            <w:r>
              <w:t xml:space="preserve">A* algorithm </w:t>
            </w:r>
            <w:r w:rsidR="000821E6">
              <w:t>added</w:t>
            </w:r>
          </w:p>
        </w:tc>
        <w:tc>
          <w:tcPr>
            <w:tcW w:w="1676" w:type="dxa"/>
          </w:tcPr>
          <w:p w:rsidR="004D7D54" w:rsidRDefault="004D7D54" w:rsidP="0065067D">
            <w:r>
              <w:t>A*</w:t>
            </w:r>
          </w:p>
        </w:tc>
        <w:tc>
          <w:tcPr>
            <w:tcW w:w="1864" w:type="dxa"/>
          </w:tcPr>
          <w:p w:rsidR="004D7D54" w:rsidRDefault="004D7D54" w:rsidP="0065067D">
            <w:r>
              <w:t>Branch and Bound</w:t>
            </w:r>
          </w:p>
        </w:tc>
        <w:tc>
          <w:tcPr>
            <w:tcW w:w="1893" w:type="dxa"/>
          </w:tcPr>
          <w:p w:rsidR="004D7D54" w:rsidRDefault="004D7D54" w:rsidP="0065067D">
            <w:r>
              <w:t>Breadth First</w:t>
            </w:r>
          </w:p>
        </w:tc>
        <w:tc>
          <w:tcPr>
            <w:tcW w:w="1849" w:type="dxa"/>
          </w:tcPr>
          <w:p w:rsidR="004D7D54" w:rsidRDefault="004D7D54" w:rsidP="0065067D">
            <w:r>
              <w:t>Depth First</w:t>
            </w:r>
          </w:p>
        </w:tc>
      </w:tr>
      <w:tr w:rsidR="005B38A1" w:rsidTr="004D7D54">
        <w:tc>
          <w:tcPr>
            <w:tcW w:w="1960" w:type="dxa"/>
          </w:tcPr>
          <w:p w:rsidR="005B38A1" w:rsidRDefault="005B38A1" w:rsidP="0065067D">
            <w:r>
              <w:t>Efficiency</w:t>
            </w:r>
          </w:p>
        </w:tc>
        <w:tc>
          <w:tcPr>
            <w:tcW w:w="1676" w:type="dxa"/>
          </w:tcPr>
          <w:p w:rsidR="005B38A1" w:rsidRDefault="005B38A1" w:rsidP="0065067D">
            <w:r>
              <w:t>0.455</w:t>
            </w:r>
          </w:p>
        </w:tc>
        <w:tc>
          <w:tcPr>
            <w:tcW w:w="1864" w:type="dxa"/>
          </w:tcPr>
          <w:p w:rsidR="005B38A1" w:rsidRDefault="005B38A1" w:rsidP="0065067D">
            <w:r>
              <w:t>0.455</w:t>
            </w:r>
          </w:p>
        </w:tc>
        <w:tc>
          <w:tcPr>
            <w:tcW w:w="1893" w:type="dxa"/>
          </w:tcPr>
          <w:p w:rsidR="005B38A1" w:rsidRDefault="005B38A1" w:rsidP="0065067D">
            <w:r>
              <w:t>0.444</w:t>
            </w:r>
          </w:p>
        </w:tc>
        <w:tc>
          <w:tcPr>
            <w:tcW w:w="1849" w:type="dxa"/>
          </w:tcPr>
          <w:p w:rsidR="005B38A1" w:rsidRDefault="005B38A1" w:rsidP="0065067D">
            <w:r>
              <w:t>1.0</w:t>
            </w:r>
          </w:p>
        </w:tc>
      </w:tr>
      <w:tr w:rsidR="005B38A1" w:rsidTr="004D7D54">
        <w:tc>
          <w:tcPr>
            <w:tcW w:w="1960" w:type="dxa"/>
          </w:tcPr>
          <w:p w:rsidR="005B38A1" w:rsidRDefault="005B38A1" w:rsidP="0065067D">
            <w:r>
              <w:t>No. of iterations</w:t>
            </w:r>
          </w:p>
        </w:tc>
        <w:tc>
          <w:tcPr>
            <w:tcW w:w="1676" w:type="dxa"/>
          </w:tcPr>
          <w:p w:rsidR="005B38A1" w:rsidRDefault="005B38A1" w:rsidP="0065067D">
            <w:r>
              <w:t>11</w:t>
            </w:r>
          </w:p>
        </w:tc>
        <w:tc>
          <w:tcPr>
            <w:tcW w:w="1864" w:type="dxa"/>
          </w:tcPr>
          <w:p w:rsidR="005B38A1" w:rsidRDefault="005B38A1" w:rsidP="0065067D">
            <w:r>
              <w:t>11</w:t>
            </w:r>
          </w:p>
        </w:tc>
        <w:tc>
          <w:tcPr>
            <w:tcW w:w="1893" w:type="dxa"/>
          </w:tcPr>
          <w:p w:rsidR="005B38A1" w:rsidRDefault="005B38A1" w:rsidP="0065067D">
            <w:r>
              <w:t>9</w:t>
            </w:r>
          </w:p>
        </w:tc>
        <w:tc>
          <w:tcPr>
            <w:tcW w:w="1849" w:type="dxa"/>
          </w:tcPr>
          <w:p w:rsidR="005B38A1" w:rsidRDefault="005B38A1" w:rsidP="0065067D">
            <w:r>
              <w:t>5</w:t>
            </w:r>
          </w:p>
        </w:tc>
      </w:tr>
      <w:tr w:rsidR="005B38A1" w:rsidTr="004D7D54">
        <w:tc>
          <w:tcPr>
            <w:tcW w:w="1960" w:type="dxa"/>
          </w:tcPr>
          <w:p w:rsidR="005B38A1" w:rsidRDefault="005B38A1" w:rsidP="0065067D">
            <w:r>
              <w:t>Result</w:t>
            </w:r>
          </w:p>
        </w:tc>
        <w:tc>
          <w:tcPr>
            <w:tcW w:w="1676" w:type="dxa"/>
          </w:tcPr>
          <w:p w:rsidR="005B38A1" w:rsidRDefault="005B38A1" w:rsidP="0065067D">
            <w:r>
              <w:t>Please let us know</w:t>
            </w:r>
          </w:p>
        </w:tc>
        <w:tc>
          <w:tcPr>
            <w:tcW w:w="1864" w:type="dxa"/>
          </w:tcPr>
          <w:p w:rsidR="005B38A1" w:rsidRDefault="005B38A1" w:rsidP="0065067D">
            <w:r>
              <w:t>Please let us know</w:t>
            </w:r>
          </w:p>
        </w:tc>
        <w:tc>
          <w:tcPr>
            <w:tcW w:w="1893" w:type="dxa"/>
          </w:tcPr>
          <w:p w:rsidR="005B38A1" w:rsidRDefault="005B38A1" w:rsidP="0065067D">
            <w:r>
              <w:t>Please lettuce know</w:t>
            </w:r>
          </w:p>
        </w:tc>
        <w:tc>
          <w:tcPr>
            <w:tcW w:w="1849" w:type="dxa"/>
          </w:tcPr>
          <w:p w:rsidR="005B38A1" w:rsidRDefault="005B38A1" w:rsidP="0065067D">
            <w:r>
              <w:t>Freeze let us know</w:t>
            </w:r>
          </w:p>
        </w:tc>
      </w:tr>
      <w:tr w:rsidR="005B38A1" w:rsidTr="004D7D54">
        <w:tc>
          <w:tcPr>
            <w:tcW w:w="1960" w:type="dxa"/>
          </w:tcPr>
          <w:p w:rsidR="005B38A1" w:rsidRDefault="005B38A1" w:rsidP="0065067D">
            <w:r>
              <w:lastRenderedPageBreak/>
              <w:t>Global cost</w:t>
            </w:r>
          </w:p>
        </w:tc>
        <w:tc>
          <w:tcPr>
            <w:tcW w:w="1676" w:type="dxa"/>
          </w:tcPr>
          <w:p w:rsidR="005B38A1" w:rsidRDefault="005B38A1" w:rsidP="0065067D">
            <w:r>
              <w:t>290</w:t>
            </w:r>
          </w:p>
        </w:tc>
        <w:tc>
          <w:tcPr>
            <w:tcW w:w="1864" w:type="dxa"/>
          </w:tcPr>
          <w:p w:rsidR="005B38A1" w:rsidRDefault="005B38A1" w:rsidP="0065067D">
            <w:r>
              <w:t>290</w:t>
            </w:r>
          </w:p>
        </w:tc>
        <w:tc>
          <w:tcPr>
            <w:tcW w:w="1893" w:type="dxa"/>
          </w:tcPr>
          <w:p w:rsidR="005B38A1" w:rsidRDefault="005B38A1" w:rsidP="0065067D">
            <w:r>
              <w:t>370</w:t>
            </w:r>
          </w:p>
        </w:tc>
        <w:tc>
          <w:tcPr>
            <w:tcW w:w="1849" w:type="dxa"/>
          </w:tcPr>
          <w:p w:rsidR="005B38A1" w:rsidRDefault="005B38A1" w:rsidP="0065067D">
            <w:r>
              <w:t>360</w:t>
            </w:r>
          </w:p>
        </w:tc>
      </w:tr>
    </w:tbl>
    <w:p w:rsidR="00E807B4" w:rsidRDefault="00E807B4" w:rsidP="000056A4">
      <w:r>
        <w:t>As result, A* algorithm acted exactly like Branch and Bound search</w:t>
      </w:r>
      <w:r w:rsidR="000056A4">
        <w:t xml:space="preserve">. A* algorithm is the composition of Branch and Bound search and Best First search, however all the  </w:t>
      </w:r>
      <w:r w:rsidR="008E225A">
        <w:t>ERC</w:t>
      </w:r>
      <w:r w:rsidR="000056A4">
        <w:t>s were 0, thus there was no Best First search involved. Here the A* algorithm was admissible.</w:t>
      </w:r>
    </w:p>
    <w:p w:rsidR="004E103F" w:rsidRDefault="00E61E29" w:rsidP="00E61E29">
      <w:r>
        <w:t>A test was carried a</w:t>
      </w:r>
      <w:r w:rsidR="004E103F">
        <w:t xml:space="preserve">fter the </w:t>
      </w:r>
      <w:r w:rsidR="008E225A">
        <w:t>ERC</w:t>
      </w:r>
      <w:r w:rsidR="004E103F">
        <w:t xml:space="preserve"> </w:t>
      </w:r>
      <w:r>
        <w:t>wa</w:t>
      </w:r>
      <w:r w:rsidR="004E103F">
        <w:t xml:space="preserve">s added </w:t>
      </w:r>
      <w:r>
        <w:t>in the latt1.txt</w:t>
      </w:r>
      <w:r w:rsidR="004E103F">
        <w:t>.</w:t>
      </w:r>
    </w:p>
    <w:p w:rsidR="00E61E29" w:rsidRDefault="00E61E29" w:rsidP="007C0D4C">
      <w:r>
        <w:t xml:space="preserve">Table </w:t>
      </w:r>
      <w:r w:rsidR="007C0D4C">
        <w:t>10</w:t>
      </w:r>
      <w:r>
        <w:t xml:space="preserve">: Word Lattice of latt1.txt with </w:t>
      </w:r>
      <w:r w:rsidR="008E225A">
        <w:t>ERC</w:t>
      </w:r>
      <w:r>
        <w:t xml:space="preserve"> added.</w:t>
      </w:r>
    </w:p>
    <w:tbl>
      <w:tblPr>
        <w:tblStyle w:val="TableGrid"/>
        <w:tblW w:w="0" w:type="auto"/>
        <w:tblLook w:val="04A0" w:firstRow="1" w:lastRow="0" w:firstColumn="1" w:lastColumn="0" w:noHBand="0" w:noVBand="1"/>
      </w:tblPr>
      <w:tblGrid>
        <w:gridCol w:w="1952"/>
        <w:gridCol w:w="1815"/>
        <w:gridCol w:w="1843"/>
        <w:gridCol w:w="1843"/>
        <w:gridCol w:w="1789"/>
      </w:tblGrid>
      <w:tr w:rsidR="00E61E29" w:rsidTr="00E61E29">
        <w:tc>
          <w:tcPr>
            <w:tcW w:w="1952"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Word</w:t>
            </w:r>
          </w:p>
        </w:tc>
        <w:tc>
          <w:tcPr>
            <w:tcW w:w="1815"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Start</w:t>
            </w:r>
          </w:p>
        </w:tc>
        <w:tc>
          <w:tcPr>
            <w:tcW w:w="1843"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End</w:t>
            </w:r>
          </w:p>
        </w:tc>
        <w:tc>
          <w:tcPr>
            <w:tcW w:w="1843"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Cost</w:t>
            </w:r>
          </w:p>
        </w:tc>
        <w:tc>
          <w:tcPr>
            <w:tcW w:w="1789" w:type="dxa"/>
          </w:tcPr>
          <w:p w:rsidR="00E61E29" w:rsidRDefault="00E61E29" w:rsidP="00E61E29">
            <w:pPr>
              <w:autoSpaceDE w:val="0"/>
              <w:autoSpaceDN w:val="0"/>
              <w:adjustRightInd w:val="0"/>
              <w:rPr>
                <w:rFonts w:ascii="Consolas" w:hAnsi="Consolas" w:cs="Consolas"/>
                <w:sz w:val="20"/>
                <w:szCs w:val="20"/>
              </w:rPr>
            </w:pPr>
            <w:proofErr w:type="spellStart"/>
            <w:r>
              <w:rPr>
                <w:rFonts w:ascii="Consolas" w:hAnsi="Consolas" w:cs="Consolas"/>
                <w:sz w:val="20"/>
                <w:szCs w:val="20"/>
              </w:rPr>
              <w:t>EstRemCost</w:t>
            </w:r>
            <w:proofErr w:type="spellEnd"/>
          </w:p>
        </w:tc>
      </w:tr>
      <w:tr w:rsidR="00E61E29" w:rsidTr="00E61E29">
        <w:tc>
          <w:tcPr>
            <w:tcW w:w="1952"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please</w:t>
            </w:r>
          </w:p>
        </w:tc>
        <w:tc>
          <w:tcPr>
            <w:tcW w:w="1815"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0</w:t>
            </w:r>
          </w:p>
        </w:tc>
        <w:tc>
          <w:tcPr>
            <w:tcW w:w="1843"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10</w:t>
            </w:r>
          </w:p>
        </w:tc>
        <w:tc>
          <w:tcPr>
            <w:tcW w:w="1843"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20</w:t>
            </w:r>
          </w:p>
        </w:tc>
        <w:tc>
          <w:tcPr>
            <w:tcW w:w="1789"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270</w:t>
            </w:r>
          </w:p>
        </w:tc>
      </w:tr>
      <w:tr w:rsidR="00E61E29" w:rsidTr="00E61E29">
        <w:tc>
          <w:tcPr>
            <w:tcW w:w="1952"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Lettuce</w:t>
            </w:r>
          </w:p>
        </w:tc>
        <w:tc>
          <w:tcPr>
            <w:tcW w:w="1815"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10</w:t>
            </w:r>
          </w:p>
        </w:tc>
        <w:tc>
          <w:tcPr>
            <w:tcW w:w="1843"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30</w:t>
            </w:r>
          </w:p>
        </w:tc>
        <w:tc>
          <w:tcPr>
            <w:tcW w:w="1843"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100</w:t>
            </w:r>
          </w:p>
        </w:tc>
        <w:tc>
          <w:tcPr>
            <w:tcW w:w="1789"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150</w:t>
            </w:r>
          </w:p>
        </w:tc>
      </w:tr>
      <w:tr w:rsidR="00E61E29" w:rsidTr="00E61E29">
        <w:tc>
          <w:tcPr>
            <w:tcW w:w="1952"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Know</w:t>
            </w:r>
          </w:p>
        </w:tc>
        <w:tc>
          <w:tcPr>
            <w:tcW w:w="1815"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30</w:t>
            </w:r>
          </w:p>
        </w:tc>
        <w:tc>
          <w:tcPr>
            <w:tcW w:w="1843"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36</w:t>
            </w:r>
          </w:p>
        </w:tc>
        <w:tc>
          <w:tcPr>
            <w:tcW w:w="1843"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50</w:t>
            </w:r>
          </w:p>
        </w:tc>
        <w:tc>
          <w:tcPr>
            <w:tcW w:w="1789"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0</w:t>
            </w:r>
          </w:p>
        </w:tc>
      </w:tr>
      <w:tr w:rsidR="00E61E29" w:rsidTr="00E61E29">
        <w:tc>
          <w:tcPr>
            <w:tcW w:w="1952"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flea</w:t>
            </w:r>
          </w:p>
        </w:tc>
        <w:tc>
          <w:tcPr>
            <w:tcW w:w="1815"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0</w:t>
            </w:r>
          </w:p>
        </w:tc>
        <w:tc>
          <w:tcPr>
            <w:tcW w:w="1843"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9</w:t>
            </w:r>
          </w:p>
        </w:tc>
        <w:tc>
          <w:tcPr>
            <w:tcW w:w="1843"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30</w:t>
            </w:r>
          </w:p>
        </w:tc>
        <w:tc>
          <w:tcPr>
            <w:tcW w:w="1789"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0</w:t>
            </w:r>
          </w:p>
        </w:tc>
      </w:tr>
      <w:tr w:rsidR="00E61E29" w:rsidTr="00E61E29">
        <w:tc>
          <w:tcPr>
            <w:tcW w:w="1952"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use</w:t>
            </w:r>
          </w:p>
        </w:tc>
        <w:tc>
          <w:tcPr>
            <w:tcW w:w="1815"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16</w:t>
            </w:r>
          </w:p>
        </w:tc>
        <w:tc>
          <w:tcPr>
            <w:tcW w:w="1843"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29</w:t>
            </w:r>
          </w:p>
        </w:tc>
        <w:tc>
          <w:tcPr>
            <w:tcW w:w="1843"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120</w:t>
            </w:r>
          </w:p>
        </w:tc>
        <w:tc>
          <w:tcPr>
            <w:tcW w:w="1789"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70</w:t>
            </w:r>
          </w:p>
        </w:tc>
      </w:tr>
      <w:tr w:rsidR="00E61E29" w:rsidTr="00E61E29">
        <w:tc>
          <w:tcPr>
            <w:tcW w:w="1952"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throw</w:t>
            </w:r>
          </w:p>
        </w:tc>
        <w:tc>
          <w:tcPr>
            <w:tcW w:w="1815"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29</w:t>
            </w:r>
          </w:p>
        </w:tc>
        <w:tc>
          <w:tcPr>
            <w:tcW w:w="1843"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36</w:t>
            </w:r>
          </w:p>
        </w:tc>
        <w:tc>
          <w:tcPr>
            <w:tcW w:w="1843"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70</w:t>
            </w:r>
          </w:p>
        </w:tc>
        <w:tc>
          <w:tcPr>
            <w:tcW w:w="1789"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0</w:t>
            </w:r>
          </w:p>
        </w:tc>
      </w:tr>
      <w:tr w:rsidR="00E61E29" w:rsidTr="00E61E29">
        <w:tc>
          <w:tcPr>
            <w:tcW w:w="1952"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freeze</w:t>
            </w:r>
          </w:p>
        </w:tc>
        <w:tc>
          <w:tcPr>
            <w:tcW w:w="1815"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0</w:t>
            </w:r>
          </w:p>
        </w:tc>
        <w:tc>
          <w:tcPr>
            <w:tcW w:w="1843"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10</w:t>
            </w:r>
          </w:p>
        </w:tc>
        <w:tc>
          <w:tcPr>
            <w:tcW w:w="1843"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40</w:t>
            </w:r>
          </w:p>
        </w:tc>
        <w:tc>
          <w:tcPr>
            <w:tcW w:w="1789"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320</w:t>
            </w:r>
          </w:p>
        </w:tc>
      </w:tr>
      <w:tr w:rsidR="00E61E29" w:rsidTr="00E61E29">
        <w:tc>
          <w:tcPr>
            <w:tcW w:w="1952"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let</w:t>
            </w:r>
          </w:p>
        </w:tc>
        <w:tc>
          <w:tcPr>
            <w:tcW w:w="1815"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10</w:t>
            </w:r>
          </w:p>
        </w:tc>
        <w:tc>
          <w:tcPr>
            <w:tcW w:w="1843"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18</w:t>
            </w:r>
          </w:p>
        </w:tc>
        <w:tc>
          <w:tcPr>
            <w:tcW w:w="1843"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30</w:t>
            </w:r>
          </w:p>
        </w:tc>
        <w:tc>
          <w:tcPr>
            <w:tcW w:w="1789"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220</w:t>
            </w:r>
          </w:p>
        </w:tc>
      </w:tr>
      <w:tr w:rsidR="00E61E29" w:rsidTr="00E61E29">
        <w:tc>
          <w:tcPr>
            <w:tcW w:w="1952"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useless</w:t>
            </w:r>
          </w:p>
        </w:tc>
        <w:tc>
          <w:tcPr>
            <w:tcW w:w="1815"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18</w:t>
            </w:r>
          </w:p>
        </w:tc>
        <w:tc>
          <w:tcPr>
            <w:tcW w:w="1843"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31</w:t>
            </w:r>
          </w:p>
        </w:tc>
        <w:tc>
          <w:tcPr>
            <w:tcW w:w="1843"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200</w:t>
            </w:r>
          </w:p>
        </w:tc>
        <w:tc>
          <w:tcPr>
            <w:tcW w:w="1789"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80</w:t>
            </w:r>
          </w:p>
        </w:tc>
      </w:tr>
      <w:tr w:rsidR="00E61E29" w:rsidTr="00E61E29">
        <w:tc>
          <w:tcPr>
            <w:tcW w:w="1952"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throw</w:t>
            </w:r>
          </w:p>
        </w:tc>
        <w:tc>
          <w:tcPr>
            <w:tcW w:w="1815"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31</w:t>
            </w:r>
          </w:p>
        </w:tc>
        <w:tc>
          <w:tcPr>
            <w:tcW w:w="1843"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36</w:t>
            </w:r>
          </w:p>
        </w:tc>
        <w:tc>
          <w:tcPr>
            <w:tcW w:w="1843"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80</w:t>
            </w:r>
          </w:p>
        </w:tc>
        <w:tc>
          <w:tcPr>
            <w:tcW w:w="1789"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0</w:t>
            </w:r>
          </w:p>
        </w:tc>
      </w:tr>
      <w:tr w:rsidR="00E61E29" w:rsidTr="00E61E29">
        <w:tc>
          <w:tcPr>
            <w:tcW w:w="1952"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us</w:t>
            </w:r>
          </w:p>
        </w:tc>
        <w:tc>
          <w:tcPr>
            <w:tcW w:w="1815"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18</w:t>
            </w:r>
          </w:p>
        </w:tc>
        <w:tc>
          <w:tcPr>
            <w:tcW w:w="1843"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30</w:t>
            </w:r>
          </w:p>
        </w:tc>
        <w:tc>
          <w:tcPr>
            <w:tcW w:w="1843"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90</w:t>
            </w:r>
          </w:p>
        </w:tc>
        <w:tc>
          <w:tcPr>
            <w:tcW w:w="1789" w:type="dxa"/>
          </w:tcPr>
          <w:p w:rsidR="00E61E29" w:rsidRDefault="00E61E29" w:rsidP="00E61E29">
            <w:pPr>
              <w:autoSpaceDE w:val="0"/>
              <w:autoSpaceDN w:val="0"/>
              <w:adjustRightInd w:val="0"/>
              <w:rPr>
                <w:rFonts w:ascii="Consolas" w:hAnsi="Consolas" w:cs="Consolas"/>
                <w:sz w:val="20"/>
                <w:szCs w:val="20"/>
              </w:rPr>
            </w:pPr>
            <w:r>
              <w:rPr>
                <w:rFonts w:ascii="Consolas" w:hAnsi="Consolas" w:cs="Consolas"/>
                <w:sz w:val="20"/>
                <w:szCs w:val="20"/>
              </w:rPr>
              <w:t>110</w:t>
            </w:r>
          </w:p>
        </w:tc>
      </w:tr>
    </w:tbl>
    <w:p w:rsidR="00E61E29" w:rsidRDefault="00E61E29" w:rsidP="007143CB"/>
    <w:p w:rsidR="00E61E29" w:rsidRDefault="00E61E29" w:rsidP="007C0D4C">
      <w:r>
        <w:t xml:space="preserve">Table </w:t>
      </w:r>
      <w:r w:rsidR="007C0D4C">
        <w:t>11</w:t>
      </w:r>
      <w:r>
        <w:t>:</w:t>
      </w:r>
      <w:r w:rsidRPr="00764D4C">
        <w:t xml:space="preserve"> </w:t>
      </w:r>
      <w:r>
        <w:t xml:space="preserve">Word Lattice results of different searching methods when </w:t>
      </w:r>
      <w:r w:rsidR="008E225A">
        <w:t>ERC</w:t>
      </w:r>
      <w:r>
        <w:t xml:space="preserve"> concerned.</w:t>
      </w:r>
    </w:p>
    <w:tbl>
      <w:tblPr>
        <w:tblStyle w:val="TableGrid"/>
        <w:tblW w:w="0" w:type="auto"/>
        <w:tblLook w:val="04A0" w:firstRow="1" w:lastRow="0" w:firstColumn="1" w:lastColumn="0" w:noHBand="0" w:noVBand="1"/>
      </w:tblPr>
      <w:tblGrid>
        <w:gridCol w:w="1960"/>
        <w:gridCol w:w="1676"/>
        <w:gridCol w:w="1864"/>
        <w:gridCol w:w="1893"/>
        <w:gridCol w:w="1849"/>
      </w:tblGrid>
      <w:tr w:rsidR="004D7D54" w:rsidTr="0065067D">
        <w:tc>
          <w:tcPr>
            <w:tcW w:w="1960" w:type="dxa"/>
          </w:tcPr>
          <w:p w:rsidR="004D7D54" w:rsidRDefault="00EF49C0" w:rsidP="0065067D">
            <w:proofErr w:type="spellStart"/>
            <w:r>
              <w:t>Erc</w:t>
            </w:r>
            <w:proofErr w:type="spellEnd"/>
            <w:r>
              <w:t xml:space="preserve"> concerned</w:t>
            </w:r>
          </w:p>
        </w:tc>
        <w:tc>
          <w:tcPr>
            <w:tcW w:w="1676" w:type="dxa"/>
          </w:tcPr>
          <w:p w:rsidR="004D7D54" w:rsidRDefault="004D7D54" w:rsidP="0065067D">
            <w:r>
              <w:t>A*</w:t>
            </w:r>
          </w:p>
        </w:tc>
        <w:tc>
          <w:tcPr>
            <w:tcW w:w="1864" w:type="dxa"/>
          </w:tcPr>
          <w:p w:rsidR="004D7D54" w:rsidRDefault="004D7D54" w:rsidP="0065067D">
            <w:r>
              <w:t>Branch and Bound</w:t>
            </w:r>
          </w:p>
        </w:tc>
        <w:tc>
          <w:tcPr>
            <w:tcW w:w="1893" w:type="dxa"/>
          </w:tcPr>
          <w:p w:rsidR="004D7D54" w:rsidRDefault="004D7D54" w:rsidP="0065067D">
            <w:r>
              <w:t>Breadth First</w:t>
            </w:r>
          </w:p>
        </w:tc>
        <w:tc>
          <w:tcPr>
            <w:tcW w:w="1849" w:type="dxa"/>
          </w:tcPr>
          <w:p w:rsidR="004D7D54" w:rsidRDefault="004D7D54" w:rsidP="0065067D">
            <w:r>
              <w:t>Depth First</w:t>
            </w:r>
          </w:p>
        </w:tc>
      </w:tr>
      <w:tr w:rsidR="004D7D54" w:rsidTr="0065067D">
        <w:tc>
          <w:tcPr>
            <w:tcW w:w="1960" w:type="dxa"/>
          </w:tcPr>
          <w:p w:rsidR="004D7D54" w:rsidRDefault="004D7D54" w:rsidP="0065067D">
            <w:r>
              <w:t>Efficiency</w:t>
            </w:r>
          </w:p>
        </w:tc>
        <w:tc>
          <w:tcPr>
            <w:tcW w:w="1676" w:type="dxa"/>
          </w:tcPr>
          <w:p w:rsidR="004D7D54" w:rsidRDefault="008F01F5" w:rsidP="0065067D">
            <w:r>
              <w:t>0.833</w:t>
            </w:r>
          </w:p>
        </w:tc>
        <w:tc>
          <w:tcPr>
            <w:tcW w:w="1864" w:type="dxa"/>
          </w:tcPr>
          <w:p w:rsidR="004D7D54" w:rsidRDefault="004D7D54" w:rsidP="0065067D">
            <w:r>
              <w:t>0.455</w:t>
            </w:r>
          </w:p>
        </w:tc>
        <w:tc>
          <w:tcPr>
            <w:tcW w:w="1893" w:type="dxa"/>
          </w:tcPr>
          <w:p w:rsidR="004D7D54" w:rsidRDefault="008F01F5" w:rsidP="0065067D">
            <w:r>
              <w:t>0.444</w:t>
            </w:r>
          </w:p>
        </w:tc>
        <w:tc>
          <w:tcPr>
            <w:tcW w:w="1849" w:type="dxa"/>
          </w:tcPr>
          <w:p w:rsidR="004D7D54" w:rsidRDefault="008F01F5" w:rsidP="0065067D">
            <w:r>
              <w:t>1.0</w:t>
            </w:r>
          </w:p>
        </w:tc>
      </w:tr>
      <w:tr w:rsidR="004D7D54" w:rsidTr="0065067D">
        <w:tc>
          <w:tcPr>
            <w:tcW w:w="1960" w:type="dxa"/>
          </w:tcPr>
          <w:p w:rsidR="004D7D54" w:rsidRDefault="004D7D54" w:rsidP="0065067D">
            <w:r>
              <w:t>No. of iterations</w:t>
            </w:r>
          </w:p>
        </w:tc>
        <w:tc>
          <w:tcPr>
            <w:tcW w:w="1676" w:type="dxa"/>
          </w:tcPr>
          <w:p w:rsidR="004D7D54" w:rsidRDefault="008F01F5" w:rsidP="0065067D">
            <w:r>
              <w:t>6</w:t>
            </w:r>
          </w:p>
        </w:tc>
        <w:tc>
          <w:tcPr>
            <w:tcW w:w="1864" w:type="dxa"/>
          </w:tcPr>
          <w:p w:rsidR="004D7D54" w:rsidRDefault="004D7D54" w:rsidP="0065067D">
            <w:r>
              <w:t>11</w:t>
            </w:r>
          </w:p>
        </w:tc>
        <w:tc>
          <w:tcPr>
            <w:tcW w:w="1893" w:type="dxa"/>
          </w:tcPr>
          <w:p w:rsidR="004D7D54" w:rsidRDefault="008F01F5" w:rsidP="0065067D">
            <w:r>
              <w:t>9</w:t>
            </w:r>
          </w:p>
        </w:tc>
        <w:tc>
          <w:tcPr>
            <w:tcW w:w="1849" w:type="dxa"/>
          </w:tcPr>
          <w:p w:rsidR="004D7D54" w:rsidRDefault="008F01F5" w:rsidP="0065067D">
            <w:r>
              <w:t>5</w:t>
            </w:r>
          </w:p>
        </w:tc>
      </w:tr>
      <w:tr w:rsidR="008F01F5" w:rsidTr="0065067D">
        <w:tc>
          <w:tcPr>
            <w:tcW w:w="1960" w:type="dxa"/>
          </w:tcPr>
          <w:p w:rsidR="008F01F5" w:rsidRDefault="008F01F5" w:rsidP="0065067D">
            <w:r>
              <w:t>Result</w:t>
            </w:r>
          </w:p>
        </w:tc>
        <w:tc>
          <w:tcPr>
            <w:tcW w:w="1676" w:type="dxa"/>
          </w:tcPr>
          <w:p w:rsidR="008F01F5" w:rsidRDefault="008F01F5" w:rsidP="0065067D">
            <w:r>
              <w:t>Please let us know</w:t>
            </w:r>
          </w:p>
        </w:tc>
        <w:tc>
          <w:tcPr>
            <w:tcW w:w="1864" w:type="dxa"/>
          </w:tcPr>
          <w:p w:rsidR="008F01F5" w:rsidRDefault="008F01F5" w:rsidP="0065067D">
            <w:r>
              <w:t>Please let us know</w:t>
            </w:r>
          </w:p>
        </w:tc>
        <w:tc>
          <w:tcPr>
            <w:tcW w:w="1893" w:type="dxa"/>
          </w:tcPr>
          <w:p w:rsidR="008F01F5" w:rsidRDefault="008F01F5" w:rsidP="008F01F5">
            <w:r>
              <w:t>Please lettuce know</w:t>
            </w:r>
          </w:p>
        </w:tc>
        <w:tc>
          <w:tcPr>
            <w:tcW w:w="1849" w:type="dxa"/>
          </w:tcPr>
          <w:p w:rsidR="008F01F5" w:rsidRDefault="008F01F5" w:rsidP="0065067D">
            <w:r>
              <w:t>Freeze let us know</w:t>
            </w:r>
          </w:p>
        </w:tc>
      </w:tr>
      <w:tr w:rsidR="008F01F5" w:rsidTr="0065067D">
        <w:tc>
          <w:tcPr>
            <w:tcW w:w="1960" w:type="dxa"/>
          </w:tcPr>
          <w:p w:rsidR="008F01F5" w:rsidRDefault="008F01F5" w:rsidP="0065067D">
            <w:r>
              <w:t>Global cost</w:t>
            </w:r>
          </w:p>
        </w:tc>
        <w:tc>
          <w:tcPr>
            <w:tcW w:w="1676" w:type="dxa"/>
          </w:tcPr>
          <w:p w:rsidR="008F01F5" w:rsidRDefault="008F01F5" w:rsidP="0065067D">
            <w:r>
              <w:t>290</w:t>
            </w:r>
          </w:p>
        </w:tc>
        <w:tc>
          <w:tcPr>
            <w:tcW w:w="1864" w:type="dxa"/>
          </w:tcPr>
          <w:p w:rsidR="008F01F5" w:rsidRDefault="008F01F5" w:rsidP="0065067D">
            <w:r>
              <w:t>290</w:t>
            </w:r>
          </w:p>
        </w:tc>
        <w:tc>
          <w:tcPr>
            <w:tcW w:w="1893" w:type="dxa"/>
          </w:tcPr>
          <w:p w:rsidR="008F01F5" w:rsidRDefault="008F01F5" w:rsidP="0065067D">
            <w:r>
              <w:t>370</w:t>
            </w:r>
          </w:p>
        </w:tc>
        <w:tc>
          <w:tcPr>
            <w:tcW w:w="1849" w:type="dxa"/>
          </w:tcPr>
          <w:p w:rsidR="008F01F5" w:rsidRDefault="00154A74" w:rsidP="0065067D">
            <w:r>
              <w:t>360</w:t>
            </w:r>
          </w:p>
        </w:tc>
      </w:tr>
    </w:tbl>
    <w:p w:rsidR="004E103F" w:rsidRDefault="003808B2" w:rsidP="003808B2">
      <w:r>
        <w:t xml:space="preserve">Here the </w:t>
      </w:r>
      <w:r w:rsidR="008E225A">
        <w:t>ERC</w:t>
      </w:r>
      <w:r>
        <w:t>s were calculated such that the estimate total cost could be the same as the final global cost. In this situation, the A* algorithm was about twice efficient as before, and it was admissible. The results of the others did not change.</w:t>
      </w:r>
    </w:p>
    <w:p w:rsidR="0065067D" w:rsidRDefault="00140922" w:rsidP="007143CB">
      <w:r>
        <w:t>The other language model with no change was involved:</w:t>
      </w:r>
    </w:p>
    <w:p w:rsidR="00140922" w:rsidRDefault="00140922" w:rsidP="007C0D4C">
      <w:r>
        <w:t xml:space="preserve">Table </w:t>
      </w:r>
      <w:r w:rsidR="007C0D4C">
        <w:t>12</w:t>
      </w:r>
      <w:r>
        <w:t>:</w:t>
      </w:r>
      <w:r w:rsidRPr="00764D4C">
        <w:t xml:space="preserve"> </w:t>
      </w:r>
      <w:r>
        <w:t>Word Lattice results of different searching methods when Language Model shifted.</w:t>
      </w:r>
    </w:p>
    <w:tbl>
      <w:tblPr>
        <w:tblStyle w:val="TableGrid"/>
        <w:tblW w:w="0" w:type="auto"/>
        <w:tblLook w:val="04A0" w:firstRow="1" w:lastRow="0" w:firstColumn="1" w:lastColumn="0" w:noHBand="0" w:noVBand="1"/>
      </w:tblPr>
      <w:tblGrid>
        <w:gridCol w:w="1932"/>
        <w:gridCol w:w="1672"/>
        <w:gridCol w:w="1874"/>
        <w:gridCol w:w="1890"/>
        <w:gridCol w:w="1874"/>
      </w:tblGrid>
      <w:tr w:rsidR="00B0413F" w:rsidTr="00B0413F">
        <w:tc>
          <w:tcPr>
            <w:tcW w:w="1932" w:type="dxa"/>
          </w:tcPr>
          <w:p w:rsidR="00B0413F" w:rsidRDefault="00140922" w:rsidP="003A430B">
            <w:r>
              <w:t>Language Model shifted</w:t>
            </w:r>
          </w:p>
        </w:tc>
        <w:tc>
          <w:tcPr>
            <w:tcW w:w="1672" w:type="dxa"/>
          </w:tcPr>
          <w:p w:rsidR="00B0413F" w:rsidRDefault="00B0413F" w:rsidP="003A430B">
            <w:r>
              <w:t>A*</w:t>
            </w:r>
          </w:p>
        </w:tc>
        <w:tc>
          <w:tcPr>
            <w:tcW w:w="1874" w:type="dxa"/>
          </w:tcPr>
          <w:p w:rsidR="00B0413F" w:rsidRDefault="00B0413F" w:rsidP="003A430B">
            <w:r>
              <w:t>Branch and Bound</w:t>
            </w:r>
          </w:p>
        </w:tc>
        <w:tc>
          <w:tcPr>
            <w:tcW w:w="1890" w:type="dxa"/>
          </w:tcPr>
          <w:p w:rsidR="00B0413F" w:rsidRDefault="00B0413F" w:rsidP="003A430B">
            <w:r>
              <w:t>Breadth First</w:t>
            </w:r>
          </w:p>
        </w:tc>
        <w:tc>
          <w:tcPr>
            <w:tcW w:w="1874" w:type="dxa"/>
          </w:tcPr>
          <w:p w:rsidR="00B0413F" w:rsidRDefault="00B0413F" w:rsidP="003A430B">
            <w:r>
              <w:t>Depth First</w:t>
            </w:r>
          </w:p>
        </w:tc>
      </w:tr>
      <w:tr w:rsidR="00B0413F" w:rsidTr="00B0413F">
        <w:tc>
          <w:tcPr>
            <w:tcW w:w="1932" w:type="dxa"/>
          </w:tcPr>
          <w:p w:rsidR="00B0413F" w:rsidRDefault="00B0413F" w:rsidP="003A430B">
            <w:r>
              <w:t>Efficiency</w:t>
            </w:r>
          </w:p>
        </w:tc>
        <w:tc>
          <w:tcPr>
            <w:tcW w:w="1672" w:type="dxa"/>
          </w:tcPr>
          <w:p w:rsidR="00B0413F" w:rsidRDefault="00B0413F" w:rsidP="003A430B">
            <w:r>
              <w:t>0.455</w:t>
            </w:r>
          </w:p>
        </w:tc>
        <w:tc>
          <w:tcPr>
            <w:tcW w:w="1874" w:type="dxa"/>
          </w:tcPr>
          <w:p w:rsidR="00B0413F" w:rsidRDefault="00B0413F" w:rsidP="003A430B">
            <w:r>
              <w:t>0.455</w:t>
            </w:r>
          </w:p>
        </w:tc>
        <w:tc>
          <w:tcPr>
            <w:tcW w:w="1890" w:type="dxa"/>
          </w:tcPr>
          <w:p w:rsidR="00B0413F" w:rsidRDefault="00B0413F" w:rsidP="003A430B">
            <w:r>
              <w:t>0.294</w:t>
            </w:r>
          </w:p>
        </w:tc>
        <w:tc>
          <w:tcPr>
            <w:tcW w:w="1874" w:type="dxa"/>
          </w:tcPr>
          <w:p w:rsidR="00B0413F" w:rsidRDefault="00B0413F" w:rsidP="003A430B">
            <w:r>
              <w:t>1.0</w:t>
            </w:r>
          </w:p>
        </w:tc>
      </w:tr>
      <w:tr w:rsidR="00B0413F" w:rsidTr="00B0413F">
        <w:tc>
          <w:tcPr>
            <w:tcW w:w="1932" w:type="dxa"/>
          </w:tcPr>
          <w:p w:rsidR="00B0413F" w:rsidRDefault="00B0413F" w:rsidP="003A430B">
            <w:r>
              <w:t>No. of iterations</w:t>
            </w:r>
          </w:p>
        </w:tc>
        <w:tc>
          <w:tcPr>
            <w:tcW w:w="1672" w:type="dxa"/>
          </w:tcPr>
          <w:p w:rsidR="00B0413F" w:rsidRDefault="00B0413F" w:rsidP="003A430B">
            <w:r>
              <w:t>11</w:t>
            </w:r>
          </w:p>
        </w:tc>
        <w:tc>
          <w:tcPr>
            <w:tcW w:w="1874" w:type="dxa"/>
          </w:tcPr>
          <w:p w:rsidR="00B0413F" w:rsidRDefault="00B0413F" w:rsidP="003A430B">
            <w:r>
              <w:t>11</w:t>
            </w:r>
          </w:p>
        </w:tc>
        <w:tc>
          <w:tcPr>
            <w:tcW w:w="1890" w:type="dxa"/>
          </w:tcPr>
          <w:p w:rsidR="00B0413F" w:rsidRDefault="00B0413F" w:rsidP="003A430B">
            <w:r>
              <w:t>17</w:t>
            </w:r>
          </w:p>
        </w:tc>
        <w:tc>
          <w:tcPr>
            <w:tcW w:w="1874" w:type="dxa"/>
          </w:tcPr>
          <w:p w:rsidR="00B0413F" w:rsidRDefault="00B0413F" w:rsidP="003A430B">
            <w:r>
              <w:t>5</w:t>
            </w:r>
          </w:p>
        </w:tc>
      </w:tr>
      <w:tr w:rsidR="00B0413F" w:rsidTr="00B0413F">
        <w:tc>
          <w:tcPr>
            <w:tcW w:w="1932" w:type="dxa"/>
          </w:tcPr>
          <w:p w:rsidR="00B0413F" w:rsidRDefault="00B0413F" w:rsidP="003A430B">
            <w:r>
              <w:t>Result</w:t>
            </w:r>
          </w:p>
        </w:tc>
        <w:tc>
          <w:tcPr>
            <w:tcW w:w="1672" w:type="dxa"/>
          </w:tcPr>
          <w:p w:rsidR="00B0413F" w:rsidRDefault="00B0413F" w:rsidP="003A430B">
            <w:r>
              <w:t>Radio volume down six</w:t>
            </w:r>
          </w:p>
        </w:tc>
        <w:tc>
          <w:tcPr>
            <w:tcW w:w="1874" w:type="dxa"/>
          </w:tcPr>
          <w:p w:rsidR="00B0413F" w:rsidRDefault="00B0413F" w:rsidP="003A430B">
            <w:r>
              <w:t>Radio volume down six</w:t>
            </w:r>
          </w:p>
        </w:tc>
        <w:tc>
          <w:tcPr>
            <w:tcW w:w="1890" w:type="dxa"/>
          </w:tcPr>
          <w:p w:rsidR="00B0413F" w:rsidRDefault="00B0413F" w:rsidP="003A430B">
            <w:r>
              <w:t>TV record channel one</w:t>
            </w:r>
          </w:p>
        </w:tc>
        <w:tc>
          <w:tcPr>
            <w:tcW w:w="1874" w:type="dxa"/>
          </w:tcPr>
          <w:p w:rsidR="00B0413F" w:rsidRDefault="00B0413F" w:rsidP="003A430B">
            <w:r>
              <w:t>Radio volume down nine</w:t>
            </w:r>
          </w:p>
        </w:tc>
      </w:tr>
      <w:tr w:rsidR="00B0413F" w:rsidTr="00B0413F">
        <w:tc>
          <w:tcPr>
            <w:tcW w:w="1932" w:type="dxa"/>
          </w:tcPr>
          <w:p w:rsidR="00B0413F" w:rsidRDefault="00B0413F" w:rsidP="003A430B">
            <w:r>
              <w:t>Global cost</w:t>
            </w:r>
          </w:p>
        </w:tc>
        <w:tc>
          <w:tcPr>
            <w:tcW w:w="1672" w:type="dxa"/>
          </w:tcPr>
          <w:p w:rsidR="00B0413F" w:rsidRDefault="00B0413F" w:rsidP="003A430B">
            <w:r>
              <w:t>115</w:t>
            </w:r>
          </w:p>
        </w:tc>
        <w:tc>
          <w:tcPr>
            <w:tcW w:w="1874" w:type="dxa"/>
          </w:tcPr>
          <w:p w:rsidR="00B0413F" w:rsidRDefault="00B0413F" w:rsidP="003A430B">
            <w:r>
              <w:t>115</w:t>
            </w:r>
          </w:p>
        </w:tc>
        <w:tc>
          <w:tcPr>
            <w:tcW w:w="1890" w:type="dxa"/>
          </w:tcPr>
          <w:p w:rsidR="00B0413F" w:rsidRDefault="00B0413F" w:rsidP="003A430B">
            <w:r>
              <w:t>130</w:t>
            </w:r>
          </w:p>
        </w:tc>
        <w:tc>
          <w:tcPr>
            <w:tcW w:w="1874" w:type="dxa"/>
          </w:tcPr>
          <w:p w:rsidR="00B0413F" w:rsidRDefault="00B0413F" w:rsidP="003A430B">
            <w:r>
              <w:t>155</w:t>
            </w:r>
          </w:p>
        </w:tc>
      </w:tr>
    </w:tbl>
    <w:p w:rsidR="003A430B" w:rsidRDefault="003A430B" w:rsidP="007143CB"/>
    <w:p w:rsidR="00140922" w:rsidRDefault="001B6DE0" w:rsidP="001B6DE0">
      <w:r>
        <w:t xml:space="preserve">In order to test whether A* algorithm is always </w:t>
      </w:r>
      <w:proofErr w:type="gramStart"/>
      <w:r>
        <w:t>admissible,</w:t>
      </w:r>
      <w:proofErr w:type="gramEnd"/>
      <w:r>
        <w:t xml:space="preserve"> some values in the TV language model were changed.</w:t>
      </w:r>
      <w:r w:rsidR="000B4BF4">
        <w:t xml:space="preserve"> The end of word “</w:t>
      </w:r>
      <w:r w:rsidR="000669B9">
        <w:t>one</w:t>
      </w:r>
      <w:r w:rsidR="000B4BF4">
        <w:t>”</w:t>
      </w:r>
      <w:r w:rsidR="000669B9">
        <w:t xml:space="preserve"> was changed to 9, which means </w:t>
      </w:r>
      <w:r w:rsidR="0091629C">
        <w:t>that the word “playback” would follow this word.</w:t>
      </w:r>
      <w:r w:rsidR="00135675">
        <w:t xml:space="preserve"> Besides, the </w:t>
      </w:r>
      <w:r w:rsidR="008E225A">
        <w:t>ERC</w:t>
      </w:r>
      <w:r w:rsidR="00135675">
        <w:t xml:space="preserve"> of the number “one” was 0, while the costs of the other </w:t>
      </w:r>
      <w:r>
        <w:lastRenderedPageBreak/>
        <w:t>“</w:t>
      </w:r>
      <w:r w:rsidR="00135675">
        <w:t>numbers</w:t>
      </w:r>
      <w:r>
        <w:t xml:space="preserve">” were 100, expecting that the A* algorithm would be affect by the inaccurate </w:t>
      </w:r>
      <w:r w:rsidR="008E225A">
        <w:t>ERC</w:t>
      </w:r>
      <w:r>
        <w:t xml:space="preserve"> and would go to “one playback” at the end.</w:t>
      </w:r>
    </w:p>
    <w:p w:rsidR="00135675" w:rsidRDefault="00135675" w:rsidP="007C0D4C">
      <w:r>
        <w:t>Table 1</w:t>
      </w:r>
      <w:r w:rsidR="007C0D4C">
        <w:t>3</w:t>
      </w:r>
      <w:r>
        <w:t>: Word Lattice of TV language model with values modified.</w:t>
      </w:r>
    </w:p>
    <w:tbl>
      <w:tblPr>
        <w:tblStyle w:val="TableGrid"/>
        <w:tblW w:w="9242" w:type="dxa"/>
        <w:tblLook w:val="04A0" w:firstRow="1" w:lastRow="0" w:firstColumn="1" w:lastColumn="0" w:noHBand="0" w:noVBand="1"/>
      </w:tblPr>
      <w:tblGrid>
        <w:gridCol w:w="1952"/>
        <w:gridCol w:w="1815"/>
        <w:gridCol w:w="1843"/>
        <w:gridCol w:w="1843"/>
        <w:gridCol w:w="1789"/>
      </w:tblGrid>
      <w:tr w:rsidR="003016FA" w:rsidTr="003016FA">
        <w:tc>
          <w:tcPr>
            <w:tcW w:w="1952"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Word</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Start</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End</w:t>
            </w:r>
          </w:p>
        </w:tc>
        <w:tc>
          <w:tcPr>
            <w:tcW w:w="1843"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Cost</w:t>
            </w:r>
          </w:p>
        </w:tc>
        <w:tc>
          <w:tcPr>
            <w:tcW w:w="1789" w:type="dxa"/>
          </w:tcPr>
          <w:p w:rsidR="003016FA" w:rsidRDefault="003016FA" w:rsidP="00FD6044">
            <w:pPr>
              <w:autoSpaceDE w:val="0"/>
              <w:autoSpaceDN w:val="0"/>
              <w:adjustRightInd w:val="0"/>
              <w:rPr>
                <w:rFonts w:ascii="Consolas" w:hAnsi="Consolas" w:cs="Consolas"/>
                <w:sz w:val="20"/>
                <w:szCs w:val="20"/>
              </w:rPr>
            </w:pPr>
            <w:proofErr w:type="spellStart"/>
            <w:r>
              <w:rPr>
                <w:rFonts w:ascii="Consolas" w:hAnsi="Consolas" w:cs="Consolas"/>
                <w:sz w:val="20"/>
                <w:szCs w:val="20"/>
              </w:rPr>
              <w:t>EstRemCost</w:t>
            </w:r>
            <w:proofErr w:type="spellEnd"/>
          </w:p>
        </w:tc>
      </w:tr>
      <w:tr w:rsidR="003016FA" w:rsidTr="003016FA">
        <w:tc>
          <w:tcPr>
            <w:tcW w:w="1952"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TV</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10</w:t>
            </w:r>
          </w:p>
        </w:tc>
        <w:tc>
          <w:tcPr>
            <w:tcW w:w="1843"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20</w:t>
            </w:r>
          </w:p>
        </w:tc>
        <w:tc>
          <w:tcPr>
            <w:tcW w:w="1789"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20</w:t>
            </w:r>
          </w:p>
        </w:tc>
      </w:tr>
      <w:tr w:rsidR="003016FA" w:rsidTr="003016FA">
        <w:tc>
          <w:tcPr>
            <w:tcW w:w="1952"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radio</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20</w:t>
            </w:r>
          </w:p>
        </w:tc>
        <w:tc>
          <w:tcPr>
            <w:tcW w:w="1843"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40</w:t>
            </w:r>
          </w:p>
        </w:tc>
        <w:tc>
          <w:tcPr>
            <w:tcW w:w="1789"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30</w:t>
            </w:r>
          </w:p>
        </w:tc>
      </w:tr>
      <w:tr w:rsidR="003016FA" w:rsidTr="003016FA">
        <w:tc>
          <w:tcPr>
            <w:tcW w:w="1952"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channel</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30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50</w:t>
            </w:r>
          </w:p>
        </w:tc>
        <w:tc>
          <w:tcPr>
            <w:tcW w:w="1843"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30</w:t>
            </w:r>
          </w:p>
        </w:tc>
        <w:tc>
          <w:tcPr>
            <w:tcW w:w="1789"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20</w:t>
            </w:r>
          </w:p>
        </w:tc>
      </w:tr>
      <w:tr w:rsidR="003016FA" w:rsidTr="003016FA">
        <w:tc>
          <w:tcPr>
            <w:tcW w:w="1952"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volume</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20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40</w:t>
            </w:r>
          </w:p>
        </w:tc>
        <w:tc>
          <w:tcPr>
            <w:tcW w:w="1843"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40</w:t>
            </w:r>
          </w:p>
        </w:tc>
        <w:tc>
          <w:tcPr>
            <w:tcW w:w="1789"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60</w:t>
            </w:r>
          </w:p>
        </w:tc>
      </w:tr>
      <w:tr w:rsidR="003016FA" w:rsidTr="003016FA">
        <w:tc>
          <w:tcPr>
            <w:tcW w:w="1952"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up</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40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50</w:t>
            </w:r>
          </w:p>
        </w:tc>
        <w:tc>
          <w:tcPr>
            <w:tcW w:w="1843"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30</w:t>
            </w:r>
          </w:p>
        </w:tc>
        <w:tc>
          <w:tcPr>
            <w:tcW w:w="1789"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20</w:t>
            </w:r>
          </w:p>
        </w:tc>
      </w:tr>
      <w:tr w:rsidR="003016FA" w:rsidTr="003016FA">
        <w:tc>
          <w:tcPr>
            <w:tcW w:w="1952"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down</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40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50</w:t>
            </w:r>
          </w:p>
        </w:tc>
        <w:tc>
          <w:tcPr>
            <w:tcW w:w="1843"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30</w:t>
            </w:r>
          </w:p>
        </w:tc>
        <w:tc>
          <w:tcPr>
            <w:tcW w:w="1789"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20</w:t>
            </w:r>
          </w:p>
        </w:tc>
      </w:tr>
      <w:tr w:rsidR="003016FA" w:rsidTr="003016FA">
        <w:tc>
          <w:tcPr>
            <w:tcW w:w="1952"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on</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10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20</w:t>
            </w:r>
          </w:p>
        </w:tc>
        <w:tc>
          <w:tcPr>
            <w:tcW w:w="1843"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10</w:t>
            </w:r>
          </w:p>
        </w:tc>
        <w:tc>
          <w:tcPr>
            <w:tcW w:w="1789"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0</w:t>
            </w:r>
          </w:p>
        </w:tc>
      </w:tr>
      <w:tr w:rsidR="003016FA" w:rsidTr="003016FA">
        <w:tc>
          <w:tcPr>
            <w:tcW w:w="1952"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off</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10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20</w:t>
            </w:r>
          </w:p>
        </w:tc>
        <w:tc>
          <w:tcPr>
            <w:tcW w:w="1843"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10</w:t>
            </w:r>
          </w:p>
        </w:tc>
        <w:tc>
          <w:tcPr>
            <w:tcW w:w="1789"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0</w:t>
            </w:r>
          </w:p>
        </w:tc>
      </w:tr>
      <w:tr w:rsidR="003016FA" w:rsidTr="003016FA">
        <w:tc>
          <w:tcPr>
            <w:tcW w:w="1952"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record</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10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30</w:t>
            </w:r>
          </w:p>
        </w:tc>
        <w:tc>
          <w:tcPr>
            <w:tcW w:w="1843"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20</w:t>
            </w:r>
          </w:p>
        </w:tc>
        <w:tc>
          <w:tcPr>
            <w:tcW w:w="1789"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20</w:t>
            </w:r>
          </w:p>
        </w:tc>
      </w:tr>
      <w:tr w:rsidR="003016FA" w:rsidTr="003016FA">
        <w:tc>
          <w:tcPr>
            <w:tcW w:w="1952" w:type="dxa"/>
          </w:tcPr>
          <w:p w:rsidR="003016FA" w:rsidRDefault="003016FA" w:rsidP="00FD6044">
            <w:pPr>
              <w:autoSpaceDE w:val="0"/>
              <w:autoSpaceDN w:val="0"/>
              <w:adjustRightInd w:val="0"/>
              <w:rPr>
                <w:rFonts w:ascii="Consolas" w:hAnsi="Consolas" w:cs="Consolas"/>
                <w:sz w:val="20"/>
                <w:szCs w:val="20"/>
              </w:rPr>
            </w:pPr>
            <w:r w:rsidRPr="00D331E1">
              <w:rPr>
                <w:rFonts w:ascii="Consolas" w:hAnsi="Consolas" w:cs="Consolas"/>
                <w:color w:val="000000"/>
                <w:sz w:val="20"/>
                <w:szCs w:val="20"/>
              </w:rPr>
              <w:t>playback</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70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100</w:t>
            </w:r>
          </w:p>
        </w:tc>
        <w:tc>
          <w:tcPr>
            <w:tcW w:w="1843"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90</w:t>
            </w:r>
          </w:p>
        </w:tc>
        <w:tc>
          <w:tcPr>
            <w:tcW w:w="1789"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0</w:t>
            </w:r>
          </w:p>
        </w:tc>
      </w:tr>
      <w:tr w:rsidR="003016FA" w:rsidTr="003016FA">
        <w:tc>
          <w:tcPr>
            <w:tcW w:w="1952"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one</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50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70</w:t>
            </w:r>
          </w:p>
        </w:tc>
        <w:tc>
          <w:tcPr>
            <w:tcW w:w="1843"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0</w:t>
            </w:r>
          </w:p>
        </w:tc>
        <w:tc>
          <w:tcPr>
            <w:tcW w:w="1789"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0</w:t>
            </w:r>
          </w:p>
        </w:tc>
      </w:tr>
      <w:tr w:rsidR="003016FA" w:rsidTr="003016FA">
        <w:tc>
          <w:tcPr>
            <w:tcW w:w="1952"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Two</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50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100</w:t>
            </w:r>
          </w:p>
        </w:tc>
        <w:tc>
          <w:tcPr>
            <w:tcW w:w="1843"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0</w:t>
            </w:r>
          </w:p>
        </w:tc>
        <w:tc>
          <w:tcPr>
            <w:tcW w:w="1789"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100</w:t>
            </w:r>
          </w:p>
        </w:tc>
      </w:tr>
      <w:tr w:rsidR="003016FA" w:rsidTr="003016FA">
        <w:tc>
          <w:tcPr>
            <w:tcW w:w="1952"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Three</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50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100</w:t>
            </w:r>
          </w:p>
        </w:tc>
        <w:tc>
          <w:tcPr>
            <w:tcW w:w="1843"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0</w:t>
            </w:r>
          </w:p>
        </w:tc>
        <w:tc>
          <w:tcPr>
            <w:tcW w:w="1789"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100</w:t>
            </w:r>
          </w:p>
        </w:tc>
      </w:tr>
      <w:tr w:rsidR="003016FA" w:rsidTr="003016FA">
        <w:tc>
          <w:tcPr>
            <w:tcW w:w="1952"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Four</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50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100</w:t>
            </w:r>
          </w:p>
        </w:tc>
        <w:tc>
          <w:tcPr>
            <w:tcW w:w="1843"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0</w:t>
            </w:r>
          </w:p>
        </w:tc>
        <w:tc>
          <w:tcPr>
            <w:tcW w:w="1789"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100</w:t>
            </w:r>
          </w:p>
        </w:tc>
      </w:tr>
      <w:tr w:rsidR="003016FA" w:rsidTr="003016FA">
        <w:tc>
          <w:tcPr>
            <w:tcW w:w="1952"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Five</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50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100</w:t>
            </w:r>
          </w:p>
        </w:tc>
        <w:tc>
          <w:tcPr>
            <w:tcW w:w="1843"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0</w:t>
            </w:r>
          </w:p>
        </w:tc>
        <w:tc>
          <w:tcPr>
            <w:tcW w:w="1789"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100</w:t>
            </w:r>
          </w:p>
        </w:tc>
      </w:tr>
      <w:tr w:rsidR="003016FA" w:rsidTr="003016FA">
        <w:tc>
          <w:tcPr>
            <w:tcW w:w="1952"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Six</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50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100</w:t>
            </w:r>
          </w:p>
        </w:tc>
        <w:tc>
          <w:tcPr>
            <w:tcW w:w="1843"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0</w:t>
            </w:r>
          </w:p>
        </w:tc>
        <w:tc>
          <w:tcPr>
            <w:tcW w:w="1789"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100</w:t>
            </w:r>
          </w:p>
        </w:tc>
      </w:tr>
      <w:tr w:rsidR="003016FA" w:rsidTr="003016FA">
        <w:tc>
          <w:tcPr>
            <w:tcW w:w="1952"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Seven</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50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100</w:t>
            </w:r>
          </w:p>
        </w:tc>
        <w:tc>
          <w:tcPr>
            <w:tcW w:w="1843"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0</w:t>
            </w:r>
          </w:p>
        </w:tc>
        <w:tc>
          <w:tcPr>
            <w:tcW w:w="1789"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100</w:t>
            </w:r>
          </w:p>
        </w:tc>
      </w:tr>
      <w:tr w:rsidR="003016FA" w:rsidTr="003016FA">
        <w:tc>
          <w:tcPr>
            <w:tcW w:w="1952"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Eight</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50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100</w:t>
            </w:r>
          </w:p>
        </w:tc>
        <w:tc>
          <w:tcPr>
            <w:tcW w:w="1843"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0</w:t>
            </w:r>
          </w:p>
        </w:tc>
        <w:tc>
          <w:tcPr>
            <w:tcW w:w="1789"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100</w:t>
            </w:r>
          </w:p>
        </w:tc>
      </w:tr>
      <w:tr w:rsidR="003016FA" w:rsidTr="003016FA">
        <w:tc>
          <w:tcPr>
            <w:tcW w:w="1952"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nine</w:t>
            </w:r>
          </w:p>
        </w:tc>
        <w:tc>
          <w:tcPr>
            <w:tcW w:w="1815"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50</w:t>
            </w:r>
          </w:p>
        </w:tc>
        <w:tc>
          <w:tcPr>
            <w:tcW w:w="1843" w:type="dxa"/>
          </w:tcPr>
          <w:p w:rsidR="003016FA" w:rsidRDefault="003016FA" w:rsidP="00A843A7">
            <w:pPr>
              <w:autoSpaceDE w:val="0"/>
              <w:autoSpaceDN w:val="0"/>
              <w:adjustRightInd w:val="0"/>
              <w:rPr>
                <w:rFonts w:ascii="Consolas" w:hAnsi="Consolas" w:cs="Consolas"/>
                <w:sz w:val="20"/>
                <w:szCs w:val="20"/>
              </w:rPr>
            </w:pPr>
            <w:r>
              <w:rPr>
                <w:rFonts w:ascii="Consolas" w:hAnsi="Consolas" w:cs="Consolas"/>
                <w:sz w:val="20"/>
                <w:szCs w:val="20"/>
              </w:rPr>
              <w:t>100</w:t>
            </w:r>
          </w:p>
        </w:tc>
        <w:tc>
          <w:tcPr>
            <w:tcW w:w="1843"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0</w:t>
            </w:r>
          </w:p>
        </w:tc>
        <w:tc>
          <w:tcPr>
            <w:tcW w:w="1789" w:type="dxa"/>
          </w:tcPr>
          <w:p w:rsidR="003016FA" w:rsidRDefault="003016FA" w:rsidP="00FD6044">
            <w:pPr>
              <w:autoSpaceDE w:val="0"/>
              <w:autoSpaceDN w:val="0"/>
              <w:adjustRightInd w:val="0"/>
              <w:rPr>
                <w:rFonts w:ascii="Consolas" w:hAnsi="Consolas" w:cs="Consolas"/>
                <w:sz w:val="20"/>
                <w:szCs w:val="20"/>
              </w:rPr>
            </w:pPr>
            <w:r>
              <w:rPr>
                <w:rFonts w:ascii="Consolas" w:hAnsi="Consolas" w:cs="Consolas"/>
                <w:sz w:val="20"/>
                <w:szCs w:val="20"/>
              </w:rPr>
              <w:t>100</w:t>
            </w:r>
          </w:p>
        </w:tc>
      </w:tr>
    </w:tbl>
    <w:p w:rsidR="00FD6044" w:rsidRDefault="00FD6044" w:rsidP="007143CB"/>
    <w:p w:rsidR="00135675" w:rsidRDefault="00135675" w:rsidP="007C0D4C">
      <w:r>
        <w:t>Table 1</w:t>
      </w:r>
      <w:r w:rsidR="007C0D4C">
        <w:t>4</w:t>
      </w:r>
      <w:r>
        <w:t>:</w:t>
      </w:r>
      <w:r w:rsidRPr="00135675">
        <w:t xml:space="preserve"> </w:t>
      </w:r>
      <w:r>
        <w:t>Word Lattice results of different searching methods when Word Lattice modified.</w:t>
      </w:r>
    </w:p>
    <w:tbl>
      <w:tblPr>
        <w:tblStyle w:val="TableGrid"/>
        <w:tblW w:w="0" w:type="auto"/>
        <w:tblLook w:val="04A0" w:firstRow="1" w:lastRow="0" w:firstColumn="1" w:lastColumn="0" w:noHBand="0" w:noVBand="1"/>
      </w:tblPr>
      <w:tblGrid>
        <w:gridCol w:w="1932"/>
        <w:gridCol w:w="1672"/>
        <w:gridCol w:w="1874"/>
        <w:gridCol w:w="1890"/>
        <w:gridCol w:w="1874"/>
      </w:tblGrid>
      <w:tr w:rsidR="00845734" w:rsidTr="00845734">
        <w:tc>
          <w:tcPr>
            <w:tcW w:w="1932" w:type="dxa"/>
          </w:tcPr>
          <w:p w:rsidR="00845734" w:rsidRDefault="00845734" w:rsidP="00845734">
            <w:r>
              <w:t>Word Lattice modified</w:t>
            </w:r>
          </w:p>
        </w:tc>
        <w:tc>
          <w:tcPr>
            <w:tcW w:w="1672" w:type="dxa"/>
          </w:tcPr>
          <w:p w:rsidR="00845734" w:rsidRDefault="00845734" w:rsidP="00845734">
            <w:r>
              <w:t>A*</w:t>
            </w:r>
          </w:p>
        </w:tc>
        <w:tc>
          <w:tcPr>
            <w:tcW w:w="1874" w:type="dxa"/>
          </w:tcPr>
          <w:p w:rsidR="00845734" w:rsidRDefault="00845734" w:rsidP="00845734">
            <w:r>
              <w:t>Branch and Bound</w:t>
            </w:r>
          </w:p>
        </w:tc>
        <w:tc>
          <w:tcPr>
            <w:tcW w:w="1890" w:type="dxa"/>
          </w:tcPr>
          <w:p w:rsidR="00845734" w:rsidRDefault="00845734" w:rsidP="00845734">
            <w:r>
              <w:t>Breadth First</w:t>
            </w:r>
          </w:p>
        </w:tc>
        <w:tc>
          <w:tcPr>
            <w:tcW w:w="1874" w:type="dxa"/>
          </w:tcPr>
          <w:p w:rsidR="00845734" w:rsidRDefault="00845734" w:rsidP="00845734">
            <w:r>
              <w:t>Depth First</w:t>
            </w:r>
          </w:p>
        </w:tc>
      </w:tr>
      <w:tr w:rsidR="00845734" w:rsidTr="00845734">
        <w:tc>
          <w:tcPr>
            <w:tcW w:w="1932" w:type="dxa"/>
          </w:tcPr>
          <w:p w:rsidR="00845734" w:rsidRDefault="00845734" w:rsidP="00845734">
            <w:r>
              <w:t>Efficiency</w:t>
            </w:r>
          </w:p>
        </w:tc>
        <w:tc>
          <w:tcPr>
            <w:tcW w:w="1672" w:type="dxa"/>
          </w:tcPr>
          <w:p w:rsidR="00845734" w:rsidRDefault="00845734" w:rsidP="00845734">
            <w:r>
              <w:t>0.3125</w:t>
            </w:r>
          </w:p>
        </w:tc>
        <w:tc>
          <w:tcPr>
            <w:tcW w:w="1874" w:type="dxa"/>
          </w:tcPr>
          <w:p w:rsidR="00845734" w:rsidRDefault="00845734" w:rsidP="000669B9">
            <w:r>
              <w:t>0.4</w:t>
            </w:r>
            <w:r w:rsidR="000669B9">
              <w:t>55</w:t>
            </w:r>
          </w:p>
        </w:tc>
        <w:tc>
          <w:tcPr>
            <w:tcW w:w="1890" w:type="dxa"/>
          </w:tcPr>
          <w:p w:rsidR="00845734" w:rsidRDefault="00845734" w:rsidP="000669B9">
            <w:r>
              <w:t>0.2</w:t>
            </w:r>
            <w:r w:rsidR="000669B9">
              <w:t>78</w:t>
            </w:r>
          </w:p>
        </w:tc>
        <w:tc>
          <w:tcPr>
            <w:tcW w:w="1874" w:type="dxa"/>
          </w:tcPr>
          <w:p w:rsidR="00845734" w:rsidRDefault="00845734" w:rsidP="00845734">
            <w:r>
              <w:t>1.0</w:t>
            </w:r>
          </w:p>
        </w:tc>
      </w:tr>
      <w:tr w:rsidR="00845734" w:rsidTr="00845734">
        <w:tc>
          <w:tcPr>
            <w:tcW w:w="1932" w:type="dxa"/>
          </w:tcPr>
          <w:p w:rsidR="00845734" w:rsidRDefault="00845734" w:rsidP="00845734">
            <w:r>
              <w:t>No. of iterations</w:t>
            </w:r>
          </w:p>
        </w:tc>
        <w:tc>
          <w:tcPr>
            <w:tcW w:w="1672" w:type="dxa"/>
          </w:tcPr>
          <w:p w:rsidR="00845734" w:rsidRDefault="00845734" w:rsidP="00845734">
            <w:r>
              <w:t>16</w:t>
            </w:r>
          </w:p>
        </w:tc>
        <w:tc>
          <w:tcPr>
            <w:tcW w:w="1874" w:type="dxa"/>
          </w:tcPr>
          <w:p w:rsidR="00845734" w:rsidRDefault="00845734" w:rsidP="000669B9">
            <w:r>
              <w:t>1</w:t>
            </w:r>
            <w:r w:rsidR="000669B9">
              <w:t>1</w:t>
            </w:r>
          </w:p>
        </w:tc>
        <w:tc>
          <w:tcPr>
            <w:tcW w:w="1890" w:type="dxa"/>
          </w:tcPr>
          <w:p w:rsidR="00845734" w:rsidRDefault="00845734" w:rsidP="000669B9">
            <w:r>
              <w:t>1</w:t>
            </w:r>
            <w:r w:rsidR="000669B9">
              <w:t>8</w:t>
            </w:r>
          </w:p>
        </w:tc>
        <w:tc>
          <w:tcPr>
            <w:tcW w:w="1874" w:type="dxa"/>
          </w:tcPr>
          <w:p w:rsidR="00845734" w:rsidRDefault="00845734" w:rsidP="00845734">
            <w:r>
              <w:t>5</w:t>
            </w:r>
          </w:p>
        </w:tc>
      </w:tr>
      <w:tr w:rsidR="00845734" w:rsidTr="00845734">
        <w:tc>
          <w:tcPr>
            <w:tcW w:w="1932" w:type="dxa"/>
          </w:tcPr>
          <w:p w:rsidR="00845734" w:rsidRDefault="00845734" w:rsidP="00845734">
            <w:r>
              <w:t>Result</w:t>
            </w:r>
          </w:p>
        </w:tc>
        <w:tc>
          <w:tcPr>
            <w:tcW w:w="1672" w:type="dxa"/>
          </w:tcPr>
          <w:p w:rsidR="00845734" w:rsidRDefault="00845734" w:rsidP="000669B9">
            <w:r>
              <w:t xml:space="preserve">TV </w:t>
            </w:r>
            <w:r w:rsidR="00CD5080">
              <w:t>r</w:t>
            </w:r>
            <w:r>
              <w:t xml:space="preserve">ecord  channel </w:t>
            </w:r>
            <w:r w:rsidR="000669B9">
              <w:t>four</w:t>
            </w:r>
          </w:p>
        </w:tc>
        <w:tc>
          <w:tcPr>
            <w:tcW w:w="1874" w:type="dxa"/>
          </w:tcPr>
          <w:p w:rsidR="00845734" w:rsidRDefault="00B34BD2" w:rsidP="000669B9">
            <w:r>
              <w:t xml:space="preserve">TV record  channel </w:t>
            </w:r>
            <w:r w:rsidR="000669B9">
              <w:t>four</w:t>
            </w:r>
          </w:p>
        </w:tc>
        <w:tc>
          <w:tcPr>
            <w:tcW w:w="1890" w:type="dxa"/>
          </w:tcPr>
          <w:p w:rsidR="00845734" w:rsidRDefault="00845734" w:rsidP="000669B9">
            <w:r>
              <w:t xml:space="preserve">TV record channel </w:t>
            </w:r>
            <w:r w:rsidR="000669B9">
              <w:t>two</w:t>
            </w:r>
          </w:p>
        </w:tc>
        <w:tc>
          <w:tcPr>
            <w:tcW w:w="1874" w:type="dxa"/>
          </w:tcPr>
          <w:p w:rsidR="00845734" w:rsidRDefault="00845734" w:rsidP="00845734">
            <w:r>
              <w:t>Radio volume down nine</w:t>
            </w:r>
          </w:p>
        </w:tc>
      </w:tr>
      <w:tr w:rsidR="00845734" w:rsidTr="00845734">
        <w:tc>
          <w:tcPr>
            <w:tcW w:w="1932" w:type="dxa"/>
          </w:tcPr>
          <w:p w:rsidR="00845734" w:rsidRDefault="00845734" w:rsidP="00845734">
            <w:r>
              <w:t>Global cost</w:t>
            </w:r>
          </w:p>
        </w:tc>
        <w:tc>
          <w:tcPr>
            <w:tcW w:w="1672" w:type="dxa"/>
          </w:tcPr>
          <w:p w:rsidR="00845734" w:rsidRDefault="000669B9" w:rsidP="00845734">
            <w:r>
              <w:t>190</w:t>
            </w:r>
          </w:p>
        </w:tc>
        <w:tc>
          <w:tcPr>
            <w:tcW w:w="1874" w:type="dxa"/>
          </w:tcPr>
          <w:p w:rsidR="00845734" w:rsidRDefault="000669B9" w:rsidP="00845734">
            <w:r>
              <w:t>190</w:t>
            </w:r>
          </w:p>
        </w:tc>
        <w:tc>
          <w:tcPr>
            <w:tcW w:w="1890" w:type="dxa"/>
          </w:tcPr>
          <w:p w:rsidR="00845734" w:rsidRDefault="00B34BD2" w:rsidP="00845734">
            <w:r>
              <w:t>200</w:t>
            </w:r>
          </w:p>
        </w:tc>
        <w:tc>
          <w:tcPr>
            <w:tcW w:w="1874" w:type="dxa"/>
          </w:tcPr>
          <w:p w:rsidR="00845734" w:rsidRDefault="00132737" w:rsidP="00845734">
            <w:r>
              <w:t>265</w:t>
            </w:r>
          </w:p>
        </w:tc>
      </w:tr>
      <w:tr w:rsidR="000669B9" w:rsidTr="00845734">
        <w:tc>
          <w:tcPr>
            <w:tcW w:w="1932" w:type="dxa"/>
          </w:tcPr>
          <w:p w:rsidR="000669B9" w:rsidRDefault="000669B9" w:rsidP="00845734">
            <w:proofErr w:type="spellStart"/>
            <w:r>
              <w:t>estTotal</w:t>
            </w:r>
            <w:proofErr w:type="spellEnd"/>
            <w:r>
              <w:t xml:space="preserve">  Cost</w:t>
            </w:r>
          </w:p>
        </w:tc>
        <w:tc>
          <w:tcPr>
            <w:tcW w:w="1672" w:type="dxa"/>
          </w:tcPr>
          <w:p w:rsidR="000669B9" w:rsidRDefault="000669B9" w:rsidP="00845734">
            <w:r>
              <w:t>290</w:t>
            </w:r>
          </w:p>
        </w:tc>
        <w:tc>
          <w:tcPr>
            <w:tcW w:w="1874" w:type="dxa"/>
          </w:tcPr>
          <w:p w:rsidR="000669B9" w:rsidRDefault="000669B9" w:rsidP="00845734">
            <w:r>
              <w:t>290</w:t>
            </w:r>
          </w:p>
        </w:tc>
        <w:tc>
          <w:tcPr>
            <w:tcW w:w="1890" w:type="dxa"/>
          </w:tcPr>
          <w:p w:rsidR="000669B9" w:rsidRDefault="000669B9" w:rsidP="00845734">
            <w:r>
              <w:t>300</w:t>
            </w:r>
          </w:p>
        </w:tc>
        <w:tc>
          <w:tcPr>
            <w:tcW w:w="1874" w:type="dxa"/>
          </w:tcPr>
          <w:p w:rsidR="000669B9" w:rsidRDefault="000669B9" w:rsidP="00845734">
            <w:r>
              <w:t>365</w:t>
            </w:r>
          </w:p>
        </w:tc>
      </w:tr>
    </w:tbl>
    <w:p w:rsidR="00135675" w:rsidRDefault="001B6DE0" w:rsidP="003478A1">
      <w:r>
        <w:t>The result of A* algorithm was not</w:t>
      </w:r>
      <w:r w:rsidR="003478A1">
        <w:t xml:space="preserve"> expected, it was admissible since it was the same as the result of Branch and Bound.</w:t>
      </w:r>
      <w:r w:rsidR="00306E79">
        <w:t xml:space="preserve"> </w:t>
      </w:r>
      <w:r w:rsidR="003478A1">
        <w:t>However</w:t>
      </w:r>
      <w:r w:rsidR="00306E79">
        <w:t xml:space="preserve"> the efficiency of A* algorithm </w:t>
      </w:r>
      <w:r w:rsidR="003478A1">
        <w:t xml:space="preserve">dropped down, A* search explored 5 more nodes than Branch and Bound search. Thus, the inaccurate </w:t>
      </w:r>
      <w:r w:rsidR="008E225A">
        <w:t>ERC</w:t>
      </w:r>
      <w:r w:rsidR="003478A1">
        <w:t>s do affect the A* algorithm.</w:t>
      </w:r>
    </w:p>
    <w:p w:rsidR="00721CA2" w:rsidRDefault="00721CA2" w:rsidP="003478A1">
      <w:r>
        <w:t xml:space="preserve">Then the </w:t>
      </w:r>
      <w:r w:rsidR="008E225A">
        <w:t>ERC</w:t>
      </w:r>
      <w:r>
        <w:t>s of the “numbers” increased to 200 except “one”, which was kept 0. The test was run:</w:t>
      </w:r>
    </w:p>
    <w:p w:rsidR="00135675" w:rsidRDefault="00135675">
      <w:r>
        <w:br w:type="page"/>
      </w:r>
    </w:p>
    <w:p w:rsidR="00135675" w:rsidRDefault="00135675" w:rsidP="00D07E5E">
      <w:r>
        <w:lastRenderedPageBreak/>
        <w:t>Table 1</w:t>
      </w:r>
      <w:r w:rsidR="007C0D4C">
        <w:t>5</w:t>
      </w:r>
      <w:r>
        <w:t xml:space="preserve">: Word Lattice of TV language model with </w:t>
      </w:r>
      <w:r w:rsidR="00D07E5E">
        <w:t>ERC of “numbers”</w:t>
      </w:r>
      <w:r>
        <w:t xml:space="preserve"> </w:t>
      </w:r>
      <w:r w:rsidR="00D07E5E">
        <w:t>doubled</w:t>
      </w:r>
      <w:r>
        <w:t>.</w:t>
      </w:r>
    </w:p>
    <w:tbl>
      <w:tblPr>
        <w:tblStyle w:val="TableGrid"/>
        <w:tblW w:w="0" w:type="auto"/>
        <w:tblLook w:val="04A0" w:firstRow="1" w:lastRow="0" w:firstColumn="1" w:lastColumn="0" w:noHBand="0" w:noVBand="1"/>
      </w:tblPr>
      <w:tblGrid>
        <w:gridCol w:w="1952"/>
        <w:gridCol w:w="1815"/>
        <w:gridCol w:w="1843"/>
        <w:gridCol w:w="1843"/>
        <w:gridCol w:w="1789"/>
      </w:tblGrid>
      <w:tr w:rsidR="002E3F8C" w:rsidTr="007A5379">
        <w:tc>
          <w:tcPr>
            <w:tcW w:w="1952"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Word</w:t>
            </w:r>
          </w:p>
        </w:tc>
        <w:tc>
          <w:tcPr>
            <w:tcW w:w="1815"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Start</w:t>
            </w:r>
          </w:p>
        </w:tc>
        <w:tc>
          <w:tcPr>
            <w:tcW w:w="1843"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End</w:t>
            </w:r>
          </w:p>
        </w:tc>
        <w:tc>
          <w:tcPr>
            <w:tcW w:w="1843"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Cost</w:t>
            </w:r>
          </w:p>
        </w:tc>
        <w:tc>
          <w:tcPr>
            <w:tcW w:w="1789" w:type="dxa"/>
          </w:tcPr>
          <w:p w:rsidR="002E3F8C" w:rsidRDefault="002E3F8C" w:rsidP="007A5379">
            <w:pPr>
              <w:autoSpaceDE w:val="0"/>
              <w:autoSpaceDN w:val="0"/>
              <w:adjustRightInd w:val="0"/>
              <w:rPr>
                <w:rFonts w:ascii="Consolas" w:hAnsi="Consolas" w:cs="Consolas"/>
                <w:sz w:val="20"/>
                <w:szCs w:val="20"/>
              </w:rPr>
            </w:pPr>
            <w:proofErr w:type="spellStart"/>
            <w:r>
              <w:rPr>
                <w:rFonts w:ascii="Consolas" w:hAnsi="Consolas" w:cs="Consolas"/>
                <w:sz w:val="20"/>
                <w:szCs w:val="20"/>
              </w:rPr>
              <w:t>EstRemCost</w:t>
            </w:r>
            <w:proofErr w:type="spellEnd"/>
          </w:p>
        </w:tc>
      </w:tr>
      <w:tr w:rsidR="002E3F8C" w:rsidTr="007A5379">
        <w:tc>
          <w:tcPr>
            <w:tcW w:w="1952"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TV</w:t>
            </w:r>
          </w:p>
        </w:tc>
        <w:tc>
          <w:tcPr>
            <w:tcW w:w="1815"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0</w:t>
            </w:r>
          </w:p>
        </w:tc>
        <w:tc>
          <w:tcPr>
            <w:tcW w:w="1843"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1</w:t>
            </w:r>
            <w:r w:rsidR="00070B84">
              <w:rPr>
                <w:rFonts w:ascii="Consolas" w:hAnsi="Consolas" w:cs="Consolas"/>
                <w:sz w:val="20"/>
                <w:szCs w:val="20"/>
              </w:rPr>
              <w:t>0</w:t>
            </w:r>
          </w:p>
        </w:tc>
        <w:tc>
          <w:tcPr>
            <w:tcW w:w="1843"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20</w:t>
            </w:r>
          </w:p>
        </w:tc>
        <w:tc>
          <w:tcPr>
            <w:tcW w:w="1789"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20</w:t>
            </w:r>
          </w:p>
        </w:tc>
      </w:tr>
      <w:tr w:rsidR="002E3F8C" w:rsidTr="007A5379">
        <w:tc>
          <w:tcPr>
            <w:tcW w:w="1952"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radio</w:t>
            </w:r>
          </w:p>
        </w:tc>
        <w:tc>
          <w:tcPr>
            <w:tcW w:w="1815"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0</w:t>
            </w:r>
          </w:p>
        </w:tc>
        <w:tc>
          <w:tcPr>
            <w:tcW w:w="1843"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2</w:t>
            </w:r>
            <w:r w:rsidR="00070B84">
              <w:rPr>
                <w:rFonts w:ascii="Consolas" w:hAnsi="Consolas" w:cs="Consolas"/>
                <w:sz w:val="20"/>
                <w:szCs w:val="20"/>
              </w:rPr>
              <w:t>0</w:t>
            </w:r>
          </w:p>
        </w:tc>
        <w:tc>
          <w:tcPr>
            <w:tcW w:w="1843"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40</w:t>
            </w:r>
          </w:p>
        </w:tc>
        <w:tc>
          <w:tcPr>
            <w:tcW w:w="1789"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30</w:t>
            </w:r>
          </w:p>
        </w:tc>
      </w:tr>
      <w:tr w:rsidR="002E3F8C" w:rsidTr="007A5379">
        <w:tc>
          <w:tcPr>
            <w:tcW w:w="1952"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channel</w:t>
            </w:r>
          </w:p>
        </w:tc>
        <w:tc>
          <w:tcPr>
            <w:tcW w:w="1815"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3</w:t>
            </w:r>
            <w:r w:rsidR="00070B84">
              <w:rPr>
                <w:rFonts w:ascii="Consolas" w:hAnsi="Consolas" w:cs="Consolas"/>
                <w:sz w:val="20"/>
                <w:szCs w:val="20"/>
              </w:rPr>
              <w:t>0</w:t>
            </w:r>
          </w:p>
        </w:tc>
        <w:tc>
          <w:tcPr>
            <w:tcW w:w="1843"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5</w:t>
            </w:r>
            <w:r w:rsidR="00070B84">
              <w:rPr>
                <w:rFonts w:ascii="Consolas" w:hAnsi="Consolas" w:cs="Consolas"/>
                <w:sz w:val="20"/>
                <w:szCs w:val="20"/>
              </w:rPr>
              <w:t>0</w:t>
            </w:r>
          </w:p>
        </w:tc>
        <w:tc>
          <w:tcPr>
            <w:tcW w:w="1843"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30</w:t>
            </w:r>
          </w:p>
        </w:tc>
        <w:tc>
          <w:tcPr>
            <w:tcW w:w="1789"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20</w:t>
            </w:r>
          </w:p>
        </w:tc>
      </w:tr>
      <w:tr w:rsidR="002E3F8C" w:rsidTr="007A5379">
        <w:tc>
          <w:tcPr>
            <w:tcW w:w="1952"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volume</w:t>
            </w:r>
          </w:p>
        </w:tc>
        <w:tc>
          <w:tcPr>
            <w:tcW w:w="1815"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2</w:t>
            </w:r>
            <w:r w:rsidR="00070B84">
              <w:rPr>
                <w:rFonts w:ascii="Consolas" w:hAnsi="Consolas" w:cs="Consolas"/>
                <w:sz w:val="20"/>
                <w:szCs w:val="20"/>
              </w:rPr>
              <w:t>0</w:t>
            </w:r>
          </w:p>
        </w:tc>
        <w:tc>
          <w:tcPr>
            <w:tcW w:w="1843"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4</w:t>
            </w:r>
            <w:r w:rsidR="00070B84">
              <w:rPr>
                <w:rFonts w:ascii="Consolas" w:hAnsi="Consolas" w:cs="Consolas"/>
                <w:sz w:val="20"/>
                <w:szCs w:val="20"/>
              </w:rPr>
              <w:t>0</w:t>
            </w:r>
          </w:p>
        </w:tc>
        <w:tc>
          <w:tcPr>
            <w:tcW w:w="1843"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40</w:t>
            </w:r>
          </w:p>
        </w:tc>
        <w:tc>
          <w:tcPr>
            <w:tcW w:w="1789"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60</w:t>
            </w:r>
          </w:p>
        </w:tc>
      </w:tr>
      <w:tr w:rsidR="002E3F8C" w:rsidTr="007A5379">
        <w:tc>
          <w:tcPr>
            <w:tcW w:w="1952"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up</w:t>
            </w:r>
          </w:p>
        </w:tc>
        <w:tc>
          <w:tcPr>
            <w:tcW w:w="1815"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4</w:t>
            </w:r>
            <w:r w:rsidR="00070B84">
              <w:rPr>
                <w:rFonts w:ascii="Consolas" w:hAnsi="Consolas" w:cs="Consolas"/>
                <w:sz w:val="20"/>
                <w:szCs w:val="20"/>
              </w:rPr>
              <w:t>0</w:t>
            </w:r>
          </w:p>
        </w:tc>
        <w:tc>
          <w:tcPr>
            <w:tcW w:w="1843"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5</w:t>
            </w:r>
            <w:r w:rsidR="00070B84">
              <w:rPr>
                <w:rFonts w:ascii="Consolas" w:hAnsi="Consolas" w:cs="Consolas"/>
                <w:sz w:val="20"/>
                <w:szCs w:val="20"/>
              </w:rPr>
              <w:t>0</w:t>
            </w:r>
          </w:p>
        </w:tc>
        <w:tc>
          <w:tcPr>
            <w:tcW w:w="1843"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30</w:t>
            </w:r>
          </w:p>
        </w:tc>
        <w:tc>
          <w:tcPr>
            <w:tcW w:w="1789"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20</w:t>
            </w:r>
          </w:p>
        </w:tc>
      </w:tr>
      <w:tr w:rsidR="002E3F8C" w:rsidTr="007A5379">
        <w:tc>
          <w:tcPr>
            <w:tcW w:w="1952"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down</w:t>
            </w:r>
          </w:p>
        </w:tc>
        <w:tc>
          <w:tcPr>
            <w:tcW w:w="1815"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4</w:t>
            </w:r>
            <w:r w:rsidR="00070B84">
              <w:rPr>
                <w:rFonts w:ascii="Consolas" w:hAnsi="Consolas" w:cs="Consolas"/>
                <w:sz w:val="20"/>
                <w:szCs w:val="20"/>
              </w:rPr>
              <w:t>0</w:t>
            </w:r>
          </w:p>
        </w:tc>
        <w:tc>
          <w:tcPr>
            <w:tcW w:w="1843"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5</w:t>
            </w:r>
            <w:r w:rsidR="00070B84">
              <w:rPr>
                <w:rFonts w:ascii="Consolas" w:hAnsi="Consolas" w:cs="Consolas"/>
                <w:sz w:val="20"/>
                <w:szCs w:val="20"/>
              </w:rPr>
              <w:t>0</w:t>
            </w:r>
          </w:p>
        </w:tc>
        <w:tc>
          <w:tcPr>
            <w:tcW w:w="1843"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30</w:t>
            </w:r>
          </w:p>
        </w:tc>
        <w:tc>
          <w:tcPr>
            <w:tcW w:w="1789"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20</w:t>
            </w:r>
          </w:p>
        </w:tc>
      </w:tr>
      <w:tr w:rsidR="002E3F8C" w:rsidTr="007A5379">
        <w:tc>
          <w:tcPr>
            <w:tcW w:w="1952"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on</w:t>
            </w:r>
          </w:p>
        </w:tc>
        <w:tc>
          <w:tcPr>
            <w:tcW w:w="1815"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1</w:t>
            </w:r>
            <w:r w:rsidR="00070B84">
              <w:rPr>
                <w:rFonts w:ascii="Consolas" w:hAnsi="Consolas" w:cs="Consolas"/>
                <w:sz w:val="20"/>
                <w:szCs w:val="20"/>
              </w:rPr>
              <w:t>0</w:t>
            </w:r>
          </w:p>
        </w:tc>
        <w:tc>
          <w:tcPr>
            <w:tcW w:w="1843"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2</w:t>
            </w:r>
            <w:r w:rsidR="00070B84">
              <w:rPr>
                <w:rFonts w:ascii="Consolas" w:hAnsi="Consolas" w:cs="Consolas"/>
                <w:sz w:val="20"/>
                <w:szCs w:val="20"/>
              </w:rPr>
              <w:t>0</w:t>
            </w:r>
          </w:p>
        </w:tc>
        <w:tc>
          <w:tcPr>
            <w:tcW w:w="1843"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10</w:t>
            </w:r>
          </w:p>
        </w:tc>
        <w:tc>
          <w:tcPr>
            <w:tcW w:w="1789"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0</w:t>
            </w:r>
          </w:p>
        </w:tc>
      </w:tr>
      <w:tr w:rsidR="002E3F8C" w:rsidTr="007A5379">
        <w:tc>
          <w:tcPr>
            <w:tcW w:w="1952"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off</w:t>
            </w:r>
          </w:p>
        </w:tc>
        <w:tc>
          <w:tcPr>
            <w:tcW w:w="1815"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1</w:t>
            </w:r>
            <w:r w:rsidR="00070B84">
              <w:rPr>
                <w:rFonts w:ascii="Consolas" w:hAnsi="Consolas" w:cs="Consolas"/>
                <w:sz w:val="20"/>
                <w:szCs w:val="20"/>
              </w:rPr>
              <w:t>0</w:t>
            </w:r>
          </w:p>
        </w:tc>
        <w:tc>
          <w:tcPr>
            <w:tcW w:w="1843"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2</w:t>
            </w:r>
            <w:r w:rsidR="00070B84">
              <w:rPr>
                <w:rFonts w:ascii="Consolas" w:hAnsi="Consolas" w:cs="Consolas"/>
                <w:sz w:val="20"/>
                <w:szCs w:val="20"/>
              </w:rPr>
              <w:t>0</w:t>
            </w:r>
          </w:p>
        </w:tc>
        <w:tc>
          <w:tcPr>
            <w:tcW w:w="1843"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10</w:t>
            </w:r>
          </w:p>
        </w:tc>
        <w:tc>
          <w:tcPr>
            <w:tcW w:w="1789"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0</w:t>
            </w:r>
          </w:p>
        </w:tc>
      </w:tr>
      <w:tr w:rsidR="002E3F8C" w:rsidTr="007A5379">
        <w:tc>
          <w:tcPr>
            <w:tcW w:w="1952"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record</w:t>
            </w:r>
          </w:p>
        </w:tc>
        <w:tc>
          <w:tcPr>
            <w:tcW w:w="1815"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1</w:t>
            </w:r>
            <w:r w:rsidR="00070B84">
              <w:rPr>
                <w:rFonts w:ascii="Consolas" w:hAnsi="Consolas" w:cs="Consolas"/>
                <w:sz w:val="20"/>
                <w:szCs w:val="20"/>
              </w:rPr>
              <w:t>0</w:t>
            </w:r>
          </w:p>
        </w:tc>
        <w:tc>
          <w:tcPr>
            <w:tcW w:w="1843"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3</w:t>
            </w:r>
            <w:r w:rsidR="00070B84">
              <w:rPr>
                <w:rFonts w:ascii="Consolas" w:hAnsi="Consolas" w:cs="Consolas"/>
                <w:sz w:val="20"/>
                <w:szCs w:val="20"/>
              </w:rPr>
              <w:t>0</w:t>
            </w:r>
          </w:p>
        </w:tc>
        <w:tc>
          <w:tcPr>
            <w:tcW w:w="1843"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20</w:t>
            </w:r>
          </w:p>
        </w:tc>
        <w:tc>
          <w:tcPr>
            <w:tcW w:w="1789"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20</w:t>
            </w:r>
          </w:p>
        </w:tc>
      </w:tr>
      <w:tr w:rsidR="002E3F8C" w:rsidTr="007A5379">
        <w:tc>
          <w:tcPr>
            <w:tcW w:w="1952" w:type="dxa"/>
          </w:tcPr>
          <w:p w:rsidR="002E3F8C" w:rsidRDefault="002E3F8C" w:rsidP="007A5379">
            <w:pPr>
              <w:autoSpaceDE w:val="0"/>
              <w:autoSpaceDN w:val="0"/>
              <w:adjustRightInd w:val="0"/>
              <w:rPr>
                <w:rFonts w:ascii="Consolas" w:hAnsi="Consolas" w:cs="Consolas"/>
                <w:sz w:val="20"/>
                <w:szCs w:val="20"/>
              </w:rPr>
            </w:pPr>
            <w:r w:rsidRPr="00D331E1">
              <w:rPr>
                <w:rFonts w:ascii="Consolas" w:hAnsi="Consolas" w:cs="Consolas"/>
                <w:color w:val="000000"/>
                <w:sz w:val="20"/>
                <w:szCs w:val="20"/>
              </w:rPr>
              <w:t>playback</w:t>
            </w:r>
          </w:p>
        </w:tc>
        <w:tc>
          <w:tcPr>
            <w:tcW w:w="1815" w:type="dxa"/>
          </w:tcPr>
          <w:p w:rsidR="002E3F8C" w:rsidRDefault="00070B84" w:rsidP="007A5379">
            <w:pPr>
              <w:autoSpaceDE w:val="0"/>
              <w:autoSpaceDN w:val="0"/>
              <w:adjustRightInd w:val="0"/>
              <w:rPr>
                <w:rFonts w:ascii="Consolas" w:hAnsi="Consolas" w:cs="Consolas"/>
                <w:sz w:val="20"/>
                <w:szCs w:val="20"/>
              </w:rPr>
            </w:pPr>
            <w:r>
              <w:rPr>
                <w:rFonts w:ascii="Consolas" w:hAnsi="Consolas" w:cs="Consolas"/>
                <w:sz w:val="20"/>
                <w:szCs w:val="20"/>
              </w:rPr>
              <w:t>70</w:t>
            </w:r>
          </w:p>
        </w:tc>
        <w:tc>
          <w:tcPr>
            <w:tcW w:w="1843" w:type="dxa"/>
          </w:tcPr>
          <w:p w:rsidR="002E3F8C" w:rsidRDefault="00070B84" w:rsidP="007A5379">
            <w:pPr>
              <w:autoSpaceDE w:val="0"/>
              <w:autoSpaceDN w:val="0"/>
              <w:adjustRightInd w:val="0"/>
              <w:rPr>
                <w:rFonts w:ascii="Consolas" w:hAnsi="Consolas" w:cs="Consolas"/>
                <w:sz w:val="20"/>
                <w:szCs w:val="20"/>
              </w:rPr>
            </w:pPr>
            <w:r>
              <w:rPr>
                <w:rFonts w:ascii="Consolas" w:hAnsi="Consolas" w:cs="Consolas"/>
                <w:sz w:val="20"/>
                <w:szCs w:val="20"/>
              </w:rPr>
              <w:t>100</w:t>
            </w:r>
          </w:p>
        </w:tc>
        <w:tc>
          <w:tcPr>
            <w:tcW w:w="1843"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90</w:t>
            </w:r>
          </w:p>
        </w:tc>
        <w:tc>
          <w:tcPr>
            <w:tcW w:w="1789"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0</w:t>
            </w:r>
          </w:p>
        </w:tc>
      </w:tr>
      <w:tr w:rsidR="002E3F8C" w:rsidTr="007A5379">
        <w:tc>
          <w:tcPr>
            <w:tcW w:w="1952"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one</w:t>
            </w:r>
          </w:p>
        </w:tc>
        <w:tc>
          <w:tcPr>
            <w:tcW w:w="1815"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5</w:t>
            </w:r>
            <w:r w:rsidR="00070B84">
              <w:rPr>
                <w:rFonts w:ascii="Consolas" w:hAnsi="Consolas" w:cs="Consolas"/>
                <w:sz w:val="20"/>
                <w:szCs w:val="20"/>
              </w:rPr>
              <w:t>0</w:t>
            </w:r>
          </w:p>
        </w:tc>
        <w:tc>
          <w:tcPr>
            <w:tcW w:w="1843" w:type="dxa"/>
          </w:tcPr>
          <w:p w:rsidR="002E3F8C" w:rsidRDefault="00070B84" w:rsidP="007A5379">
            <w:pPr>
              <w:autoSpaceDE w:val="0"/>
              <w:autoSpaceDN w:val="0"/>
              <w:adjustRightInd w:val="0"/>
              <w:rPr>
                <w:rFonts w:ascii="Consolas" w:hAnsi="Consolas" w:cs="Consolas"/>
                <w:sz w:val="20"/>
                <w:szCs w:val="20"/>
              </w:rPr>
            </w:pPr>
            <w:r>
              <w:rPr>
                <w:rFonts w:ascii="Consolas" w:hAnsi="Consolas" w:cs="Consolas"/>
                <w:sz w:val="20"/>
                <w:szCs w:val="20"/>
              </w:rPr>
              <w:t>70</w:t>
            </w:r>
          </w:p>
        </w:tc>
        <w:tc>
          <w:tcPr>
            <w:tcW w:w="1843"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0</w:t>
            </w:r>
          </w:p>
        </w:tc>
        <w:tc>
          <w:tcPr>
            <w:tcW w:w="1789"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0</w:t>
            </w:r>
          </w:p>
        </w:tc>
      </w:tr>
      <w:tr w:rsidR="002E3F8C" w:rsidTr="007A5379">
        <w:tc>
          <w:tcPr>
            <w:tcW w:w="1952"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Two</w:t>
            </w:r>
          </w:p>
        </w:tc>
        <w:tc>
          <w:tcPr>
            <w:tcW w:w="1815"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5</w:t>
            </w:r>
            <w:r w:rsidR="00070B84">
              <w:rPr>
                <w:rFonts w:ascii="Consolas" w:hAnsi="Consolas" w:cs="Consolas"/>
                <w:sz w:val="20"/>
                <w:szCs w:val="20"/>
              </w:rPr>
              <w:t>0</w:t>
            </w:r>
          </w:p>
        </w:tc>
        <w:tc>
          <w:tcPr>
            <w:tcW w:w="1843" w:type="dxa"/>
          </w:tcPr>
          <w:p w:rsidR="002E3F8C" w:rsidRDefault="00070B84" w:rsidP="007A5379">
            <w:pPr>
              <w:autoSpaceDE w:val="0"/>
              <w:autoSpaceDN w:val="0"/>
              <w:adjustRightInd w:val="0"/>
              <w:rPr>
                <w:rFonts w:ascii="Consolas" w:hAnsi="Consolas" w:cs="Consolas"/>
                <w:sz w:val="20"/>
                <w:szCs w:val="20"/>
              </w:rPr>
            </w:pPr>
            <w:r>
              <w:rPr>
                <w:rFonts w:ascii="Consolas" w:hAnsi="Consolas" w:cs="Consolas"/>
                <w:sz w:val="20"/>
                <w:szCs w:val="20"/>
              </w:rPr>
              <w:t>100</w:t>
            </w:r>
          </w:p>
        </w:tc>
        <w:tc>
          <w:tcPr>
            <w:tcW w:w="1843"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0</w:t>
            </w:r>
          </w:p>
        </w:tc>
        <w:tc>
          <w:tcPr>
            <w:tcW w:w="1789"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200</w:t>
            </w:r>
          </w:p>
        </w:tc>
      </w:tr>
      <w:tr w:rsidR="002E3F8C" w:rsidTr="007A5379">
        <w:tc>
          <w:tcPr>
            <w:tcW w:w="1952"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Three</w:t>
            </w:r>
          </w:p>
        </w:tc>
        <w:tc>
          <w:tcPr>
            <w:tcW w:w="1815"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5</w:t>
            </w:r>
            <w:r w:rsidR="00070B84">
              <w:rPr>
                <w:rFonts w:ascii="Consolas" w:hAnsi="Consolas" w:cs="Consolas"/>
                <w:sz w:val="20"/>
                <w:szCs w:val="20"/>
              </w:rPr>
              <w:t>0</w:t>
            </w:r>
          </w:p>
        </w:tc>
        <w:tc>
          <w:tcPr>
            <w:tcW w:w="1843" w:type="dxa"/>
          </w:tcPr>
          <w:p w:rsidR="002E3F8C" w:rsidRDefault="00070B84" w:rsidP="007A5379">
            <w:pPr>
              <w:autoSpaceDE w:val="0"/>
              <w:autoSpaceDN w:val="0"/>
              <w:adjustRightInd w:val="0"/>
              <w:rPr>
                <w:rFonts w:ascii="Consolas" w:hAnsi="Consolas" w:cs="Consolas"/>
                <w:sz w:val="20"/>
                <w:szCs w:val="20"/>
              </w:rPr>
            </w:pPr>
            <w:r>
              <w:rPr>
                <w:rFonts w:ascii="Consolas" w:hAnsi="Consolas" w:cs="Consolas"/>
                <w:sz w:val="20"/>
                <w:szCs w:val="20"/>
              </w:rPr>
              <w:t>100</w:t>
            </w:r>
          </w:p>
        </w:tc>
        <w:tc>
          <w:tcPr>
            <w:tcW w:w="1843"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0</w:t>
            </w:r>
          </w:p>
        </w:tc>
        <w:tc>
          <w:tcPr>
            <w:tcW w:w="1789"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200</w:t>
            </w:r>
          </w:p>
        </w:tc>
      </w:tr>
      <w:tr w:rsidR="002E3F8C" w:rsidTr="007A5379">
        <w:tc>
          <w:tcPr>
            <w:tcW w:w="1952"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Four</w:t>
            </w:r>
          </w:p>
        </w:tc>
        <w:tc>
          <w:tcPr>
            <w:tcW w:w="1815"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5</w:t>
            </w:r>
            <w:r w:rsidR="00070B84">
              <w:rPr>
                <w:rFonts w:ascii="Consolas" w:hAnsi="Consolas" w:cs="Consolas"/>
                <w:sz w:val="20"/>
                <w:szCs w:val="20"/>
              </w:rPr>
              <w:t>0</w:t>
            </w:r>
          </w:p>
        </w:tc>
        <w:tc>
          <w:tcPr>
            <w:tcW w:w="1843" w:type="dxa"/>
          </w:tcPr>
          <w:p w:rsidR="002E3F8C" w:rsidRDefault="00070B84" w:rsidP="007A5379">
            <w:pPr>
              <w:autoSpaceDE w:val="0"/>
              <w:autoSpaceDN w:val="0"/>
              <w:adjustRightInd w:val="0"/>
              <w:rPr>
                <w:rFonts w:ascii="Consolas" w:hAnsi="Consolas" w:cs="Consolas"/>
                <w:sz w:val="20"/>
                <w:szCs w:val="20"/>
              </w:rPr>
            </w:pPr>
            <w:r>
              <w:rPr>
                <w:rFonts w:ascii="Consolas" w:hAnsi="Consolas" w:cs="Consolas"/>
                <w:sz w:val="20"/>
                <w:szCs w:val="20"/>
              </w:rPr>
              <w:t>100</w:t>
            </w:r>
          </w:p>
        </w:tc>
        <w:tc>
          <w:tcPr>
            <w:tcW w:w="1843"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0</w:t>
            </w:r>
          </w:p>
        </w:tc>
        <w:tc>
          <w:tcPr>
            <w:tcW w:w="1789"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200</w:t>
            </w:r>
          </w:p>
        </w:tc>
      </w:tr>
      <w:tr w:rsidR="002E3F8C" w:rsidTr="007A5379">
        <w:tc>
          <w:tcPr>
            <w:tcW w:w="1952"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Five</w:t>
            </w:r>
          </w:p>
        </w:tc>
        <w:tc>
          <w:tcPr>
            <w:tcW w:w="1815"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5</w:t>
            </w:r>
            <w:r w:rsidR="00070B84">
              <w:rPr>
                <w:rFonts w:ascii="Consolas" w:hAnsi="Consolas" w:cs="Consolas"/>
                <w:sz w:val="20"/>
                <w:szCs w:val="20"/>
              </w:rPr>
              <w:t>0</w:t>
            </w:r>
          </w:p>
        </w:tc>
        <w:tc>
          <w:tcPr>
            <w:tcW w:w="1843" w:type="dxa"/>
          </w:tcPr>
          <w:p w:rsidR="002E3F8C" w:rsidRDefault="00070B84" w:rsidP="007A5379">
            <w:pPr>
              <w:autoSpaceDE w:val="0"/>
              <w:autoSpaceDN w:val="0"/>
              <w:adjustRightInd w:val="0"/>
              <w:rPr>
                <w:rFonts w:ascii="Consolas" w:hAnsi="Consolas" w:cs="Consolas"/>
                <w:sz w:val="20"/>
                <w:szCs w:val="20"/>
              </w:rPr>
            </w:pPr>
            <w:r>
              <w:rPr>
                <w:rFonts w:ascii="Consolas" w:hAnsi="Consolas" w:cs="Consolas"/>
                <w:sz w:val="20"/>
                <w:szCs w:val="20"/>
              </w:rPr>
              <w:t>100</w:t>
            </w:r>
          </w:p>
        </w:tc>
        <w:tc>
          <w:tcPr>
            <w:tcW w:w="1843"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0</w:t>
            </w:r>
          </w:p>
        </w:tc>
        <w:tc>
          <w:tcPr>
            <w:tcW w:w="1789"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200</w:t>
            </w:r>
          </w:p>
        </w:tc>
      </w:tr>
      <w:tr w:rsidR="002E3F8C" w:rsidTr="007A5379">
        <w:tc>
          <w:tcPr>
            <w:tcW w:w="1952"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Six</w:t>
            </w:r>
          </w:p>
        </w:tc>
        <w:tc>
          <w:tcPr>
            <w:tcW w:w="1815"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5</w:t>
            </w:r>
            <w:r w:rsidR="00070B84">
              <w:rPr>
                <w:rFonts w:ascii="Consolas" w:hAnsi="Consolas" w:cs="Consolas"/>
                <w:sz w:val="20"/>
                <w:szCs w:val="20"/>
              </w:rPr>
              <w:t>0</w:t>
            </w:r>
          </w:p>
        </w:tc>
        <w:tc>
          <w:tcPr>
            <w:tcW w:w="1843" w:type="dxa"/>
          </w:tcPr>
          <w:p w:rsidR="002E3F8C" w:rsidRDefault="00070B84" w:rsidP="007A5379">
            <w:pPr>
              <w:autoSpaceDE w:val="0"/>
              <w:autoSpaceDN w:val="0"/>
              <w:adjustRightInd w:val="0"/>
              <w:rPr>
                <w:rFonts w:ascii="Consolas" w:hAnsi="Consolas" w:cs="Consolas"/>
                <w:sz w:val="20"/>
                <w:szCs w:val="20"/>
              </w:rPr>
            </w:pPr>
            <w:r>
              <w:rPr>
                <w:rFonts w:ascii="Consolas" w:hAnsi="Consolas" w:cs="Consolas"/>
                <w:sz w:val="20"/>
                <w:szCs w:val="20"/>
              </w:rPr>
              <w:t>100</w:t>
            </w:r>
          </w:p>
        </w:tc>
        <w:tc>
          <w:tcPr>
            <w:tcW w:w="1843"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0</w:t>
            </w:r>
          </w:p>
        </w:tc>
        <w:tc>
          <w:tcPr>
            <w:tcW w:w="1789"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200</w:t>
            </w:r>
          </w:p>
        </w:tc>
      </w:tr>
      <w:tr w:rsidR="002E3F8C" w:rsidTr="007A5379">
        <w:tc>
          <w:tcPr>
            <w:tcW w:w="1952"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Seven</w:t>
            </w:r>
          </w:p>
        </w:tc>
        <w:tc>
          <w:tcPr>
            <w:tcW w:w="1815"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5</w:t>
            </w:r>
            <w:r w:rsidR="00070B84">
              <w:rPr>
                <w:rFonts w:ascii="Consolas" w:hAnsi="Consolas" w:cs="Consolas"/>
                <w:sz w:val="20"/>
                <w:szCs w:val="20"/>
              </w:rPr>
              <w:t>0</w:t>
            </w:r>
          </w:p>
        </w:tc>
        <w:tc>
          <w:tcPr>
            <w:tcW w:w="1843" w:type="dxa"/>
          </w:tcPr>
          <w:p w:rsidR="002E3F8C" w:rsidRDefault="00070B84" w:rsidP="007A5379">
            <w:pPr>
              <w:autoSpaceDE w:val="0"/>
              <w:autoSpaceDN w:val="0"/>
              <w:adjustRightInd w:val="0"/>
              <w:rPr>
                <w:rFonts w:ascii="Consolas" w:hAnsi="Consolas" w:cs="Consolas"/>
                <w:sz w:val="20"/>
                <w:szCs w:val="20"/>
              </w:rPr>
            </w:pPr>
            <w:r>
              <w:rPr>
                <w:rFonts w:ascii="Consolas" w:hAnsi="Consolas" w:cs="Consolas"/>
                <w:sz w:val="20"/>
                <w:szCs w:val="20"/>
              </w:rPr>
              <w:t>100</w:t>
            </w:r>
          </w:p>
        </w:tc>
        <w:tc>
          <w:tcPr>
            <w:tcW w:w="1843"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0</w:t>
            </w:r>
          </w:p>
        </w:tc>
        <w:tc>
          <w:tcPr>
            <w:tcW w:w="1789"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200</w:t>
            </w:r>
          </w:p>
        </w:tc>
      </w:tr>
      <w:tr w:rsidR="002E3F8C" w:rsidTr="007A5379">
        <w:tc>
          <w:tcPr>
            <w:tcW w:w="1952"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Eight</w:t>
            </w:r>
          </w:p>
        </w:tc>
        <w:tc>
          <w:tcPr>
            <w:tcW w:w="1815"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5</w:t>
            </w:r>
            <w:r w:rsidR="00070B84">
              <w:rPr>
                <w:rFonts w:ascii="Consolas" w:hAnsi="Consolas" w:cs="Consolas"/>
                <w:sz w:val="20"/>
                <w:szCs w:val="20"/>
              </w:rPr>
              <w:t>0</w:t>
            </w:r>
          </w:p>
        </w:tc>
        <w:tc>
          <w:tcPr>
            <w:tcW w:w="1843" w:type="dxa"/>
          </w:tcPr>
          <w:p w:rsidR="002E3F8C" w:rsidRDefault="00070B84" w:rsidP="007A5379">
            <w:pPr>
              <w:autoSpaceDE w:val="0"/>
              <w:autoSpaceDN w:val="0"/>
              <w:adjustRightInd w:val="0"/>
              <w:rPr>
                <w:rFonts w:ascii="Consolas" w:hAnsi="Consolas" w:cs="Consolas"/>
                <w:sz w:val="20"/>
                <w:szCs w:val="20"/>
              </w:rPr>
            </w:pPr>
            <w:r>
              <w:rPr>
                <w:rFonts w:ascii="Consolas" w:hAnsi="Consolas" w:cs="Consolas"/>
                <w:sz w:val="20"/>
                <w:szCs w:val="20"/>
              </w:rPr>
              <w:t>100</w:t>
            </w:r>
          </w:p>
        </w:tc>
        <w:tc>
          <w:tcPr>
            <w:tcW w:w="1843"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0</w:t>
            </w:r>
          </w:p>
        </w:tc>
        <w:tc>
          <w:tcPr>
            <w:tcW w:w="1789"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200</w:t>
            </w:r>
          </w:p>
        </w:tc>
      </w:tr>
      <w:tr w:rsidR="002E3F8C" w:rsidTr="007A5379">
        <w:tc>
          <w:tcPr>
            <w:tcW w:w="1952"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nine</w:t>
            </w:r>
          </w:p>
        </w:tc>
        <w:tc>
          <w:tcPr>
            <w:tcW w:w="1815"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5</w:t>
            </w:r>
            <w:r w:rsidR="00070B84">
              <w:rPr>
                <w:rFonts w:ascii="Consolas" w:hAnsi="Consolas" w:cs="Consolas"/>
                <w:sz w:val="20"/>
                <w:szCs w:val="20"/>
              </w:rPr>
              <w:t>0</w:t>
            </w:r>
          </w:p>
        </w:tc>
        <w:tc>
          <w:tcPr>
            <w:tcW w:w="1843" w:type="dxa"/>
          </w:tcPr>
          <w:p w:rsidR="002E3F8C" w:rsidRDefault="00070B84" w:rsidP="007A5379">
            <w:pPr>
              <w:autoSpaceDE w:val="0"/>
              <w:autoSpaceDN w:val="0"/>
              <w:adjustRightInd w:val="0"/>
              <w:rPr>
                <w:rFonts w:ascii="Consolas" w:hAnsi="Consolas" w:cs="Consolas"/>
                <w:sz w:val="20"/>
                <w:szCs w:val="20"/>
              </w:rPr>
            </w:pPr>
            <w:r>
              <w:rPr>
                <w:rFonts w:ascii="Consolas" w:hAnsi="Consolas" w:cs="Consolas"/>
                <w:sz w:val="20"/>
                <w:szCs w:val="20"/>
              </w:rPr>
              <w:t>100</w:t>
            </w:r>
          </w:p>
        </w:tc>
        <w:tc>
          <w:tcPr>
            <w:tcW w:w="1843"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0</w:t>
            </w:r>
          </w:p>
        </w:tc>
        <w:tc>
          <w:tcPr>
            <w:tcW w:w="1789" w:type="dxa"/>
          </w:tcPr>
          <w:p w:rsidR="002E3F8C" w:rsidRDefault="002E3F8C" w:rsidP="007A5379">
            <w:pPr>
              <w:autoSpaceDE w:val="0"/>
              <w:autoSpaceDN w:val="0"/>
              <w:adjustRightInd w:val="0"/>
              <w:rPr>
                <w:rFonts w:ascii="Consolas" w:hAnsi="Consolas" w:cs="Consolas"/>
                <w:sz w:val="20"/>
                <w:szCs w:val="20"/>
              </w:rPr>
            </w:pPr>
            <w:r>
              <w:rPr>
                <w:rFonts w:ascii="Consolas" w:hAnsi="Consolas" w:cs="Consolas"/>
                <w:sz w:val="20"/>
                <w:szCs w:val="20"/>
              </w:rPr>
              <w:t>200</w:t>
            </w:r>
          </w:p>
        </w:tc>
      </w:tr>
    </w:tbl>
    <w:p w:rsidR="002E3F8C" w:rsidRDefault="002E3F8C" w:rsidP="007143CB"/>
    <w:p w:rsidR="002E3F8C" w:rsidRDefault="00135675" w:rsidP="00D07E5E">
      <w:r>
        <w:t>Table 1</w:t>
      </w:r>
      <w:r w:rsidR="007C0D4C">
        <w:t>6</w:t>
      </w:r>
      <w:r>
        <w:t xml:space="preserve">: Word Lattice results of different searching methods when </w:t>
      </w:r>
      <w:r w:rsidR="00D07E5E">
        <w:t>ERC of “numbers” doubled</w:t>
      </w:r>
      <w:r>
        <w:t>.</w:t>
      </w:r>
    </w:p>
    <w:tbl>
      <w:tblPr>
        <w:tblStyle w:val="TableGrid"/>
        <w:tblW w:w="0" w:type="auto"/>
        <w:tblLook w:val="04A0" w:firstRow="1" w:lastRow="0" w:firstColumn="1" w:lastColumn="0" w:noHBand="0" w:noVBand="1"/>
      </w:tblPr>
      <w:tblGrid>
        <w:gridCol w:w="1932"/>
        <w:gridCol w:w="1672"/>
        <w:gridCol w:w="1874"/>
        <w:gridCol w:w="1890"/>
        <w:gridCol w:w="1874"/>
      </w:tblGrid>
      <w:tr w:rsidR="00BB1A71" w:rsidTr="00CD5080">
        <w:tc>
          <w:tcPr>
            <w:tcW w:w="1932" w:type="dxa"/>
          </w:tcPr>
          <w:p w:rsidR="00BB1A71" w:rsidRDefault="00D07E5E" w:rsidP="00CD5080">
            <w:r>
              <w:t>ERC of “numbers” doubled</w:t>
            </w:r>
          </w:p>
        </w:tc>
        <w:tc>
          <w:tcPr>
            <w:tcW w:w="1672" w:type="dxa"/>
          </w:tcPr>
          <w:p w:rsidR="00BB1A71" w:rsidRDefault="00BB1A71" w:rsidP="00CD5080">
            <w:r>
              <w:t>A*</w:t>
            </w:r>
          </w:p>
        </w:tc>
        <w:tc>
          <w:tcPr>
            <w:tcW w:w="1874" w:type="dxa"/>
          </w:tcPr>
          <w:p w:rsidR="00BB1A71" w:rsidRDefault="00BB1A71" w:rsidP="00CD5080">
            <w:r>
              <w:t>Branch and Bound</w:t>
            </w:r>
          </w:p>
        </w:tc>
        <w:tc>
          <w:tcPr>
            <w:tcW w:w="1890" w:type="dxa"/>
          </w:tcPr>
          <w:p w:rsidR="00BB1A71" w:rsidRDefault="00BB1A71" w:rsidP="00CD5080">
            <w:r>
              <w:t>Breadth First</w:t>
            </w:r>
          </w:p>
        </w:tc>
        <w:tc>
          <w:tcPr>
            <w:tcW w:w="1874" w:type="dxa"/>
          </w:tcPr>
          <w:p w:rsidR="00BB1A71" w:rsidRDefault="00BB1A71" w:rsidP="00CD5080">
            <w:r>
              <w:t>Depth First</w:t>
            </w:r>
          </w:p>
        </w:tc>
      </w:tr>
      <w:tr w:rsidR="00BB1A71" w:rsidTr="00CD5080">
        <w:tc>
          <w:tcPr>
            <w:tcW w:w="1932" w:type="dxa"/>
          </w:tcPr>
          <w:p w:rsidR="00BB1A71" w:rsidRDefault="00BB1A71" w:rsidP="00CD5080">
            <w:r>
              <w:t>Efficiency</w:t>
            </w:r>
          </w:p>
        </w:tc>
        <w:tc>
          <w:tcPr>
            <w:tcW w:w="1672" w:type="dxa"/>
          </w:tcPr>
          <w:p w:rsidR="00BB1A71" w:rsidRDefault="00BB1A71" w:rsidP="00573CEA">
            <w:r>
              <w:t>0.2</w:t>
            </w:r>
            <w:r w:rsidR="00573CEA">
              <w:t>86</w:t>
            </w:r>
          </w:p>
        </w:tc>
        <w:tc>
          <w:tcPr>
            <w:tcW w:w="1874" w:type="dxa"/>
          </w:tcPr>
          <w:p w:rsidR="00BB1A71" w:rsidRDefault="00BB1A71" w:rsidP="00CD5080">
            <w:r>
              <w:t>0.4</w:t>
            </w:r>
            <w:r w:rsidR="00CD5080">
              <w:t>55</w:t>
            </w:r>
          </w:p>
        </w:tc>
        <w:tc>
          <w:tcPr>
            <w:tcW w:w="1890" w:type="dxa"/>
          </w:tcPr>
          <w:p w:rsidR="00BB1A71" w:rsidRDefault="00BB1A71" w:rsidP="00CD5080">
            <w:r>
              <w:t>0.2</w:t>
            </w:r>
            <w:r w:rsidR="00CD5080">
              <w:t>78</w:t>
            </w:r>
          </w:p>
        </w:tc>
        <w:tc>
          <w:tcPr>
            <w:tcW w:w="1874" w:type="dxa"/>
          </w:tcPr>
          <w:p w:rsidR="00BB1A71" w:rsidRDefault="00BB1A71" w:rsidP="00CD5080">
            <w:r>
              <w:t>1.0</w:t>
            </w:r>
          </w:p>
        </w:tc>
      </w:tr>
      <w:tr w:rsidR="00BB1A71" w:rsidTr="00CD5080">
        <w:tc>
          <w:tcPr>
            <w:tcW w:w="1932" w:type="dxa"/>
          </w:tcPr>
          <w:p w:rsidR="00BB1A71" w:rsidRDefault="00BB1A71" w:rsidP="00CD5080">
            <w:r>
              <w:t>No. of iterations</w:t>
            </w:r>
          </w:p>
        </w:tc>
        <w:tc>
          <w:tcPr>
            <w:tcW w:w="1672" w:type="dxa"/>
          </w:tcPr>
          <w:p w:rsidR="00BB1A71" w:rsidRDefault="00BB1A71" w:rsidP="00573CEA">
            <w:r>
              <w:t>2</w:t>
            </w:r>
            <w:r w:rsidR="00573CEA">
              <w:t>1</w:t>
            </w:r>
          </w:p>
        </w:tc>
        <w:tc>
          <w:tcPr>
            <w:tcW w:w="1874" w:type="dxa"/>
          </w:tcPr>
          <w:p w:rsidR="00BB1A71" w:rsidRDefault="00BB1A71" w:rsidP="00CD5080">
            <w:r>
              <w:t>1</w:t>
            </w:r>
            <w:r w:rsidR="00CD5080">
              <w:t>1</w:t>
            </w:r>
          </w:p>
        </w:tc>
        <w:tc>
          <w:tcPr>
            <w:tcW w:w="1890" w:type="dxa"/>
          </w:tcPr>
          <w:p w:rsidR="00BB1A71" w:rsidRDefault="00BB1A71" w:rsidP="00CD5080">
            <w:r>
              <w:t>1</w:t>
            </w:r>
            <w:r w:rsidR="00CD5080">
              <w:t>8</w:t>
            </w:r>
          </w:p>
        </w:tc>
        <w:tc>
          <w:tcPr>
            <w:tcW w:w="1874" w:type="dxa"/>
          </w:tcPr>
          <w:p w:rsidR="00BB1A71" w:rsidRDefault="00BB1A71" w:rsidP="00CD5080">
            <w:r>
              <w:t>5</w:t>
            </w:r>
          </w:p>
        </w:tc>
      </w:tr>
      <w:tr w:rsidR="00BB1A71" w:rsidTr="00CD5080">
        <w:tc>
          <w:tcPr>
            <w:tcW w:w="1932" w:type="dxa"/>
          </w:tcPr>
          <w:p w:rsidR="00BB1A71" w:rsidRDefault="00BB1A71" w:rsidP="00CD5080">
            <w:r>
              <w:t>Result</w:t>
            </w:r>
          </w:p>
        </w:tc>
        <w:tc>
          <w:tcPr>
            <w:tcW w:w="1672" w:type="dxa"/>
          </w:tcPr>
          <w:p w:rsidR="00BB1A71" w:rsidRDefault="00BB1A71" w:rsidP="00573CEA">
            <w:r>
              <w:t xml:space="preserve">TV </w:t>
            </w:r>
            <w:r w:rsidR="00CD5080">
              <w:t>r</w:t>
            </w:r>
            <w:r>
              <w:t xml:space="preserve">ecord  channel </w:t>
            </w:r>
            <w:r w:rsidR="00573CEA">
              <w:t>one</w:t>
            </w:r>
            <w:r>
              <w:t xml:space="preserve"> playback</w:t>
            </w:r>
          </w:p>
        </w:tc>
        <w:tc>
          <w:tcPr>
            <w:tcW w:w="1874" w:type="dxa"/>
          </w:tcPr>
          <w:p w:rsidR="00BB1A71" w:rsidRDefault="00CD5080" w:rsidP="00CD5080">
            <w:r>
              <w:t>TV record  channel four</w:t>
            </w:r>
          </w:p>
        </w:tc>
        <w:tc>
          <w:tcPr>
            <w:tcW w:w="1890" w:type="dxa"/>
          </w:tcPr>
          <w:p w:rsidR="00BB1A71" w:rsidRDefault="00BB1A71" w:rsidP="00CD5080">
            <w:r>
              <w:t xml:space="preserve">TV record channel </w:t>
            </w:r>
            <w:r w:rsidR="00CD5080">
              <w:t>two</w:t>
            </w:r>
          </w:p>
        </w:tc>
        <w:tc>
          <w:tcPr>
            <w:tcW w:w="1874" w:type="dxa"/>
          </w:tcPr>
          <w:p w:rsidR="00BB1A71" w:rsidRDefault="00BB1A71" w:rsidP="00CD5080">
            <w:r>
              <w:t>Radio volume down nine</w:t>
            </w:r>
          </w:p>
        </w:tc>
      </w:tr>
      <w:tr w:rsidR="00BB1A71" w:rsidTr="00CD5080">
        <w:tc>
          <w:tcPr>
            <w:tcW w:w="1932" w:type="dxa"/>
          </w:tcPr>
          <w:p w:rsidR="00BB1A71" w:rsidRDefault="00BB1A71" w:rsidP="00CD5080">
            <w:r>
              <w:t>Global cost</w:t>
            </w:r>
          </w:p>
        </w:tc>
        <w:tc>
          <w:tcPr>
            <w:tcW w:w="1672" w:type="dxa"/>
          </w:tcPr>
          <w:p w:rsidR="00BB1A71" w:rsidRDefault="00BB1A71" w:rsidP="00573CEA">
            <w:r>
              <w:t>3</w:t>
            </w:r>
            <w:r w:rsidR="00573CEA">
              <w:t>7</w:t>
            </w:r>
            <w:r>
              <w:t>0</w:t>
            </w:r>
          </w:p>
        </w:tc>
        <w:tc>
          <w:tcPr>
            <w:tcW w:w="1874" w:type="dxa"/>
          </w:tcPr>
          <w:p w:rsidR="00BB1A71" w:rsidRDefault="00CD5080" w:rsidP="00CD5080">
            <w:r>
              <w:t>190</w:t>
            </w:r>
          </w:p>
        </w:tc>
        <w:tc>
          <w:tcPr>
            <w:tcW w:w="1890" w:type="dxa"/>
          </w:tcPr>
          <w:p w:rsidR="00BB1A71" w:rsidRDefault="00CD5080" w:rsidP="00CD5080">
            <w:r>
              <w:t>200</w:t>
            </w:r>
          </w:p>
        </w:tc>
        <w:tc>
          <w:tcPr>
            <w:tcW w:w="1874" w:type="dxa"/>
          </w:tcPr>
          <w:p w:rsidR="00BB1A71" w:rsidRDefault="00CD5080" w:rsidP="00CD5080">
            <w:r>
              <w:t>265</w:t>
            </w:r>
          </w:p>
        </w:tc>
      </w:tr>
      <w:tr w:rsidR="000669B9" w:rsidTr="00CD5080">
        <w:tc>
          <w:tcPr>
            <w:tcW w:w="1932" w:type="dxa"/>
          </w:tcPr>
          <w:p w:rsidR="000669B9" w:rsidRDefault="000669B9" w:rsidP="00CD5080">
            <w:proofErr w:type="spellStart"/>
            <w:r>
              <w:t>estTotal</w:t>
            </w:r>
            <w:proofErr w:type="spellEnd"/>
            <w:r>
              <w:t xml:space="preserve"> Cost</w:t>
            </w:r>
          </w:p>
        </w:tc>
        <w:tc>
          <w:tcPr>
            <w:tcW w:w="1672" w:type="dxa"/>
          </w:tcPr>
          <w:p w:rsidR="000669B9" w:rsidRDefault="000669B9" w:rsidP="00573CEA">
            <w:r>
              <w:t>370</w:t>
            </w:r>
          </w:p>
        </w:tc>
        <w:tc>
          <w:tcPr>
            <w:tcW w:w="1874" w:type="dxa"/>
          </w:tcPr>
          <w:p w:rsidR="000669B9" w:rsidRDefault="000669B9" w:rsidP="00CD5080">
            <w:r>
              <w:t>390</w:t>
            </w:r>
          </w:p>
        </w:tc>
        <w:tc>
          <w:tcPr>
            <w:tcW w:w="1890" w:type="dxa"/>
          </w:tcPr>
          <w:p w:rsidR="000669B9" w:rsidRDefault="000669B9" w:rsidP="00CD5080">
            <w:r>
              <w:t>400</w:t>
            </w:r>
          </w:p>
        </w:tc>
        <w:tc>
          <w:tcPr>
            <w:tcW w:w="1874" w:type="dxa"/>
          </w:tcPr>
          <w:p w:rsidR="000669B9" w:rsidRDefault="000669B9" w:rsidP="00CD5080">
            <w:r>
              <w:t>465</w:t>
            </w:r>
          </w:p>
        </w:tc>
      </w:tr>
    </w:tbl>
    <w:p w:rsidR="00AB24DD" w:rsidRDefault="00721CA2" w:rsidP="00F56D4B">
      <w:r>
        <w:t>As result,</w:t>
      </w:r>
      <w:r w:rsidR="00DA51F4">
        <w:t xml:space="preserve"> A* algorithm was no longer admissible. </w:t>
      </w:r>
      <w:r>
        <w:t>In A* algorithm, t</w:t>
      </w:r>
      <w:r w:rsidR="00DA51F4">
        <w:t>hough the estimate total cost was the least, the global cost was the most.</w:t>
      </w:r>
      <w:r>
        <w:t xml:space="preserve"> Compare to </w:t>
      </w:r>
      <w:r w:rsidR="003B4683">
        <w:t xml:space="preserve">the previous experiment, the admissible result was “TV record channel four” and the estimate total cost for it was 290, which was smaller than the estimate total cost of the sentence “TV record channel one playback”, 370. Here, the estimate total cost of the admissible sentence was 390, greater than the one of A* result. </w:t>
      </w:r>
      <w:r w:rsidR="00AB24DD">
        <w:t xml:space="preserve">If the </w:t>
      </w:r>
      <w:r w:rsidR="008E225A">
        <w:t>ERC</w:t>
      </w:r>
      <w:r w:rsidR="00AB24DD">
        <w:t xml:space="preserve"> of “TV” was changed to 400 and the one of “radio” was changed to 379, which means the ETC of “TV” was 420 and of “radio” was 419, then the result of A* algorithm would be “radio volume down one playback” and the global cost would be 405.</w:t>
      </w:r>
      <w:r w:rsidR="00F56D4B">
        <w:t xml:space="preserve"> Thus, A* algorithm would not be always admissible if the </w:t>
      </w:r>
      <w:r w:rsidR="008E225A">
        <w:t>ERC</w:t>
      </w:r>
      <w:r w:rsidR="00F56D4B">
        <w:t xml:space="preserve"> is overestimate.</w:t>
      </w:r>
    </w:p>
    <w:p w:rsidR="00BB1A71" w:rsidRPr="00A229CF" w:rsidRDefault="00DA51F4" w:rsidP="00F56D4B">
      <w:r>
        <w:t>In conclusion, A* algorithm</w:t>
      </w:r>
      <w:r w:rsidR="00A65114">
        <w:t xml:space="preserve"> </w:t>
      </w:r>
      <w:r w:rsidR="002707D2">
        <w:t xml:space="preserve">is </w:t>
      </w:r>
      <w:r w:rsidR="00F3059C">
        <w:t xml:space="preserve">not always </w:t>
      </w:r>
      <w:r w:rsidR="00A65114">
        <w:t>admissible, unless all the ERCs are underestimate</w:t>
      </w:r>
      <w:r w:rsidR="00F56D4B">
        <w:t>,</w:t>
      </w:r>
      <w:r w:rsidR="00F56D4B" w:rsidRPr="00F56D4B">
        <w:t xml:space="preserve"> </w:t>
      </w:r>
      <w:r w:rsidR="00F56D4B">
        <w:t>but it could be efficient when the ERCs are accurate.</w:t>
      </w:r>
    </w:p>
    <w:sectPr w:rsidR="00BB1A71" w:rsidRPr="00A229CF" w:rsidSect="000771E9">
      <w:head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B8D" w:rsidRDefault="001D1B8D" w:rsidP="000771E9">
      <w:pPr>
        <w:spacing w:after="0" w:line="240" w:lineRule="auto"/>
      </w:pPr>
      <w:r>
        <w:separator/>
      </w:r>
    </w:p>
  </w:endnote>
  <w:endnote w:type="continuationSeparator" w:id="0">
    <w:p w:rsidR="001D1B8D" w:rsidRDefault="001D1B8D" w:rsidP="00077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B8D" w:rsidRDefault="001D1B8D" w:rsidP="000771E9">
      <w:pPr>
        <w:spacing w:after="0" w:line="240" w:lineRule="auto"/>
      </w:pPr>
      <w:r>
        <w:separator/>
      </w:r>
    </w:p>
  </w:footnote>
  <w:footnote w:type="continuationSeparator" w:id="0">
    <w:p w:rsidR="001D1B8D" w:rsidRDefault="001D1B8D" w:rsidP="000771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B8D" w:rsidRDefault="001D1B8D">
    <w:pPr>
      <w:pStyle w:val="Header"/>
    </w:pPr>
    <w:r>
      <w:t xml:space="preserve">Name: </w:t>
    </w:r>
    <w:proofErr w:type="spellStart"/>
    <w:r>
      <w:t>Junjin</w:t>
    </w:r>
    <w:proofErr w:type="spellEnd"/>
    <w:r>
      <w:t xml:space="preserve"> Chen</w:t>
    </w:r>
    <w:r>
      <w:tab/>
      <w:t>Username: acc15jc</w:t>
    </w:r>
    <w:r>
      <w:tab/>
      <w:t>Register No. 150144892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71C"/>
    <w:rsid w:val="000056A4"/>
    <w:rsid w:val="0001268A"/>
    <w:rsid w:val="000467F5"/>
    <w:rsid w:val="000669B9"/>
    <w:rsid w:val="0007087B"/>
    <w:rsid w:val="00070B84"/>
    <w:rsid w:val="0007608E"/>
    <w:rsid w:val="000771E9"/>
    <w:rsid w:val="000821E6"/>
    <w:rsid w:val="000B4BF4"/>
    <w:rsid w:val="00132737"/>
    <w:rsid w:val="00135675"/>
    <w:rsid w:val="00140922"/>
    <w:rsid w:val="00154A74"/>
    <w:rsid w:val="001A5ED4"/>
    <w:rsid w:val="001B6DE0"/>
    <w:rsid w:val="001C7BA9"/>
    <w:rsid w:val="001D1B8D"/>
    <w:rsid w:val="00203380"/>
    <w:rsid w:val="00240A40"/>
    <w:rsid w:val="002707D2"/>
    <w:rsid w:val="002D0ABC"/>
    <w:rsid w:val="002E3F8C"/>
    <w:rsid w:val="003016FA"/>
    <w:rsid w:val="00306E79"/>
    <w:rsid w:val="00334A04"/>
    <w:rsid w:val="003426CE"/>
    <w:rsid w:val="003478A1"/>
    <w:rsid w:val="003808B2"/>
    <w:rsid w:val="003927C0"/>
    <w:rsid w:val="003A430B"/>
    <w:rsid w:val="003A556C"/>
    <w:rsid w:val="003B33BE"/>
    <w:rsid w:val="003B4683"/>
    <w:rsid w:val="003F3538"/>
    <w:rsid w:val="00402DF8"/>
    <w:rsid w:val="004317D6"/>
    <w:rsid w:val="004B0B8E"/>
    <w:rsid w:val="004B2C8D"/>
    <w:rsid w:val="004D7D54"/>
    <w:rsid w:val="004E103F"/>
    <w:rsid w:val="005026A4"/>
    <w:rsid w:val="00504F13"/>
    <w:rsid w:val="00573CEA"/>
    <w:rsid w:val="0058309B"/>
    <w:rsid w:val="00590A56"/>
    <w:rsid w:val="005A4DD6"/>
    <w:rsid w:val="005B2428"/>
    <w:rsid w:val="005B38A1"/>
    <w:rsid w:val="0065067D"/>
    <w:rsid w:val="006870CE"/>
    <w:rsid w:val="006D1D64"/>
    <w:rsid w:val="007143CB"/>
    <w:rsid w:val="00721CA2"/>
    <w:rsid w:val="007310C0"/>
    <w:rsid w:val="00764D4C"/>
    <w:rsid w:val="007A5379"/>
    <w:rsid w:val="007C0D4C"/>
    <w:rsid w:val="00817874"/>
    <w:rsid w:val="0083171C"/>
    <w:rsid w:val="00833A55"/>
    <w:rsid w:val="00845734"/>
    <w:rsid w:val="00850BCC"/>
    <w:rsid w:val="00866FC8"/>
    <w:rsid w:val="00877BB0"/>
    <w:rsid w:val="008D2A89"/>
    <w:rsid w:val="008D3265"/>
    <w:rsid w:val="008E225A"/>
    <w:rsid w:val="008F01F5"/>
    <w:rsid w:val="0091629C"/>
    <w:rsid w:val="00954747"/>
    <w:rsid w:val="009674DD"/>
    <w:rsid w:val="009A46E8"/>
    <w:rsid w:val="00A229CF"/>
    <w:rsid w:val="00A65114"/>
    <w:rsid w:val="00A843A7"/>
    <w:rsid w:val="00AB24DD"/>
    <w:rsid w:val="00B0413F"/>
    <w:rsid w:val="00B31228"/>
    <w:rsid w:val="00B34BD2"/>
    <w:rsid w:val="00B86B1B"/>
    <w:rsid w:val="00BB1A71"/>
    <w:rsid w:val="00BC06A2"/>
    <w:rsid w:val="00BC37C7"/>
    <w:rsid w:val="00BD4152"/>
    <w:rsid w:val="00BF6FC3"/>
    <w:rsid w:val="00C02485"/>
    <w:rsid w:val="00C30963"/>
    <w:rsid w:val="00C5688D"/>
    <w:rsid w:val="00CD5080"/>
    <w:rsid w:val="00D07E5E"/>
    <w:rsid w:val="00D111C1"/>
    <w:rsid w:val="00D25B32"/>
    <w:rsid w:val="00D331E1"/>
    <w:rsid w:val="00D544FA"/>
    <w:rsid w:val="00D81F5B"/>
    <w:rsid w:val="00D866B5"/>
    <w:rsid w:val="00DA3E73"/>
    <w:rsid w:val="00DA51F4"/>
    <w:rsid w:val="00DC06C1"/>
    <w:rsid w:val="00E61E29"/>
    <w:rsid w:val="00E807B4"/>
    <w:rsid w:val="00EF0C9C"/>
    <w:rsid w:val="00EF49C0"/>
    <w:rsid w:val="00F10E83"/>
    <w:rsid w:val="00F3059C"/>
    <w:rsid w:val="00F56D4B"/>
    <w:rsid w:val="00FB26D6"/>
    <w:rsid w:val="00FC4F43"/>
    <w:rsid w:val="00FD10FF"/>
    <w:rsid w:val="00FD604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2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6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E225A"/>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0771E9"/>
    <w:pPr>
      <w:spacing w:after="0" w:line="240" w:lineRule="auto"/>
    </w:pPr>
    <w:rPr>
      <w:lang w:val="en-US"/>
    </w:rPr>
  </w:style>
  <w:style w:type="character" w:customStyle="1" w:styleId="NoSpacingChar">
    <w:name w:val="No Spacing Char"/>
    <w:basedOn w:val="DefaultParagraphFont"/>
    <w:link w:val="NoSpacing"/>
    <w:uiPriority w:val="1"/>
    <w:rsid w:val="000771E9"/>
    <w:rPr>
      <w:lang w:val="en-US"/>
    </w:rPr>
  </w:style>
  <w:style w:type="paragraph" w:styleId="BalloonText">
    <w:name w:val="Balloon Text"/>
    <w:basedOn w:val="Normal"/>
    <w:link w:val="BalloonTextChar"/>
    <w:uiPriority w:val="99"/>
    <w:semiHidden/>
    <w:unhideWhenUsed/>
    <w:rsid w:val="00077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1E9"/>
    <w:rPr>
      <w:rFonts w:ascii="Tahoma" w:hAnsi="Tahoma" w:cs="Tahoma"/>
      <w:sz w:val="16"/>
      <w:szCs w:val="16"/>
    </w:rPr>
  </w:style>
  <w:style w:type="paragraph" w:styleId="Header">
    <w:name w:val="header"/>
    <w:basedOn w:val="Normal"/>
    <w:link w:val="HeaderChar"/>
    <w:uiPriority w:val="99"/>
    <w:unhideWhenUsed/>
    <w:rsid w:val="000771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1E9"/>
  </w:style>
  <w:style w:type="paragraph" w:styleId="Footer">
    <w:name w:val="footer"/>
    <w:basedOn w:val="Normal"/>
    <w:link w:val="FooterChar"/>
    <w:uiPriority w:val="99"/>
    <w:unhideWhenUsed/>
    <w:rsid w:val="000771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1E9"/>
  </w:style>
  <w:style w:type="paragraph" w:styleId="Title">
    <w:name w:val="Title"/>
    <w:basedOn w:val="Normal"/>
    <w:next w:val="Normal"/>
    <w:link w:val="TitleChar"/>
    <w:uiPriority w:val="10"/>
    <w:qFormat/>
    <w:rsid w:val="001C7B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7BA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C7B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7BA9"/>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2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6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E225A"/>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0771E9"/>
    <w:pPr>
      <w:spacing w:after="0" w:line="240" w:lineRule="auto"/>
    </w:pPr>
    <w:rPr>
      <w:lang w:val="en-US"/>
    </w:rPr>
  </w:style>
  <w:style w:type="character" w:customStyle="1" w:styleId="NoSpacingChar">
    <w:name w:val="No Spacing Char"/>
    <w:basedOn w:val="DefaultParagraphFont"/>
    <w:link w:val="NoSpacing"/>
    <w:uiPriority w:val="1"/>
    <w:rsid w:val="000771E9"/>
    <w:rPr>
      <w:lang w:val="en-US"/>
    </w:rPr>
  </w:style>
  <w:style w:type="paragraph" w:styleId="BalloonText">
    <w:name w:val="Balloon Text"/>
    <w:basedOn w:val="Normal"/>
    <w:link w:val="BalloonTextChar"/>
    <w:uiPriority w:val="99"/>
    <w:semiHidden/>
    <w:unhideWhenUsed/>
    <w:rsid w:val="00077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1E9"/>
    <w:rPr>
      <w:rFonts w:ascii="Tahoma" w:hAnsi="Tahoma" w:cs="Tahoma"/>
      <w:sz w:val="16"/>
      <w:szCs w:val="16"/>
    </w:rPr>
  </w:style>
  <w:style w:type="paragraph" w:styleId="Header">
    <w:name w:val="header"/>
    <w:basedOn w:val="Normal"/>
    <w:link w:val="HeaderChar"/>
    <w:uiPriority w:val="99"/>
    <w:unhideWhenUsed/>
    <w:rsid w:val="000771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1E9"/>
  </w:style>
  <w:style w:type="paragraph" w:styleId="Footer">
    <w:name w:val="footer"/>
    <w:basedOn w:val="Normal"/>
    <w:link w:val="FooterChar"/>
    <w:uiPriority w:val="99"/>
    <w:unhideWhenUsed/>
    <w:rsid w:val="000771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1E9"/>
  </w:style>
  <w:style w:type="paragraph" w:styleId="Title">
    <w:name w:val="Title"/>
    <w:basedOn w:val="Normal"/>
    <w:next w:val="Normal"/>
    <w:link w:val="TitleChar"/>
    <w:uiPriority w:val="10"/>
    <w:qFormat/>
    <w:rsid w:val="001C7B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7BA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C7B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7BA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0DAC18D18E488A9CE3DF874B6AC945"/>
        <w:category>
          <w:name w:val="General"/>
          <w:gallery w:val="placeholder"/>
        </w:category>
        <w:types>
          <w:type w:val="bbPlcHdr"/>
        </w:types>
        <w:behaviors>
          <w:behavior w:val="content"/>
        </w:behaviors>
        <w:guid w:val="{23A1F28A-3EEC-4FE3-BDE2-7B3C72D32598}"/>
      </w:docPartPr>
      <w:docPartBody>
        <w:p w:rsidR="00944417" w:rsidRDefault="00944417" w:rsidP="00944417">
          <w:pPr>
            <w:pStyle w:val="280DAC18D18E488A9CE3DF874B6AC945"/>
          </w:pPr>
          <w:r>
            <w:rPr>
              <w:rFonts w:asciiTheme="majorHAnsi" w:eastAsiaTheme="majorEastAsia" w:hAnsiTheme="majorHAnsi" w:cstheme="majorBidi"/>
            </w:rPr>
            <w:t>[Type the company name]</w:t>
          </w:r>
        </w:p>
      </w:docPartBody>
    </w:docPart>
    <w:docPart>
      <w:docPartPr>
        <w:name w:val="EBA679EC07F14F7793F0DAFD29F88521"/>
        <w:category>
          <w:name w:val="General"/>
          <w:gallery w:val="placeholder"/>
        </w:category>
        <w:types>
          <w:type w:val="bbPlcHdr"/>
        </w:types>
        <w:behaviors>
          <w:behavior w:val="content"/>
        </w:behaviors>
        <w:guid w:val="{90A79A1C-8F6D-4E3B-8469-10ACA0441205}"/>
      </w:docPartPr>
      <w:docPartBody>
        <w:p w:rsidR="00944417" w:rsidRDefault="00944417" w:rsidP="00944417">
          <w:pPr>
            <w:pStyle w:val="EBA679EC07F14F7793F0DAFD29F88521"/>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417"/>
    <w:rsid w:val="00827CA7"/>
    <w:rsid w:val="0094441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0DAC18D18E488A9CE3DF874B6AC945">
    <w:name w:val="280DAC18D18E488A9CE3DF874B6AC945"/>
    <w:rsid w:val="00944417"/>
  </w:style>
  <w:style w:type="paragraph" w:customStyle="1" w:styleId="EBA679EC07F14F7793F0DAFD29F88521">
    <w:name w:val="EBA679EC07F14F7793F0DAFD29F88521"/>
    <w:rsid w:val="00944417"/>
  </w:style>
  <w:style w:type="paragraph" w:customStyle="1" w:styleId="39B3C730C38F4E6FAE8CDB8A69A10F7B">
    <w:name w:val="39B3C730C38F4E6FAE8CDB8A69A10F7B"/>
    <w:rsid w:val="00944417"/>
  </w:style>
  <w:style w:type="paragraph" w:customStyle="1" w:styleId="F3B5C17A5A60420AABD1160A3F7D7625">
    <w:name w:val="F3B5C17A5A60420AABD1160A3F7D7625"/>
    <w:rsid w:val="00944417"/>
  </w:style>
  <w:style w:type="paragraph" w:customStyle="1" w:styleId="0907E4BDA3F346688F22050EAA5E1671">
    <w:name w:val="0907E4BDA3F346688F22050EAA5E1671"/>
    <w:rsid w:val="009444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0DAC18D18E488A9CE3DF874B6AC945">
    <w:name w:val="280DAC18D18E488A9CE3DF874B6AC945"/>
    <w:rsid w:val="00944417"/>
  </w:style>
  <w:style w:type="paragraph" w:customStyle="1" w:styleId="EBA679EC07F14F7793F0DAFD29F88521">
    <w:name w:val="EBA679EC07F14F7793F0DAFD29F88521"/>
    <w:rsid w:val="00944417"/>
  </w:style>
  <w:style w:type="paragraph" w:customStyle="1" w:styleId="39B3C730C38F4E6FAE8CDB8A69A10F7B">
    <w:name w:val="39B3C730C38F4E6FAE8CDB8A69A10F7B"/>
    <w:rsid w:val="00944417"/>
  </w:style>
  <w:style w:type="paragraph" w:customStyle="1" w:styleId="F3B5C17A5A60420AABD1160A3F7D7625">
    <w:name w:val="F3B5C17A5A60420AABD1160A3F7D7625"/>
    <w:rsid w:val="00944417"/>
  </w:style>
  <w:style w:type="paragraph" w:customStyle="1" w:styleId="0907E4BDA3F346688F22050EAA5E1671">
    <w:name w:val="0907E4BDA3F346688F22050EAA5E1671"/>
    <w:rsid w:val="009444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108FDA-1B6C-4239-AE5F-E9266486A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BDC3E975</Template>
  <TotalTime>1562</TotalTime>
  <Pages>8</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AI Report</vt:lpstr>
    </vt:vector>
  </TitlesOfParts>
  <Company>University of Sheffield</Company>
  <LinksUpToDate>false</LinksUpToDate>
  <CharactersWithSpaces>12613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Report</dc:title>
  <dc:subject>Testing searching methods</dc:subject>
  <dc:creator>Junjin Chen</dc:creator>
  <cp:lastModifiedBy>Junjin Chen</cp:lastModifiedBy>
  <cp:revision>65</cp:revision>
  <dcterms:created xsi:type="dcterms:W3CDTF">2016-03-29T17:50:00Z</dcterms:created>
  <dcterms:modified xsi:type="dcterms:W3CDTF">2016-04-10T17:14:00Z</dcterms:modified>
</cp:coreProperties>
</file>